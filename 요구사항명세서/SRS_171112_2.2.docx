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8D603B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FD65F2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DF3A89">
        <w:rPr>
          <w:rFonts w:hint="eastAsia"/>
        </w:rPr>
        <w:t>1 조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7036E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036E" w:rsidRPr="00C144EE" w:rsidRDefault="0007036E" w:rsidP="0007036E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2017.</w:t>
            </w:r>
            <w:r w:rsidRPr="00C144EE">
              <w:rPr>
                <w:rFonts w:ascii="돋움" w:eastAsia="돋움" w:hAnsi="돋움" w:hint="eastAsia"/>
                <w:kern w:val="0"/>
              </w:rPr>
              <w:t>0</w:t>
            </w:r>
            <w:r>
              <w:rPr>
                <w:rFonts w:ascii="돋움" w:eastAsia="돋움" w:hAnsi="돋움"/>
                <w:kern w:val="0"/>
              </w:rPr>
              <w:t>9</w:t>
            </w:r>
            <w:r>
              <w:rPr>
                <w:rFonts w:ascii="돋움" w:eastAsia="돋움" w:hAnsi="돋움" w:hint="eastAsia"/>
                <w:kern w:val="0"/>
              </w:rPr>
              <w:t>.22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036E" w:rsidRPr="00C144EE" w:rsidRDefault="0007036E" w:rsidP="0007036E">
            <w:pPr>
              <w:jc w:val="center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036E" w:rsidRPr="00C144EE" w:rsidRDefault="0007036E" w:rsidP="0007036E">
            <w:pPr>
              <w:ind w:firstLineChars="100" w:firstLine="200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최초 요구사항 분석과 문서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036E" w:rsidRPr="00C144EE" w:rsidRDefault="0007036E" w:rsidP="0007036E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C144E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07036E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036E" w:rsidRPr="00C144EE" w:rsidRDefault="0007036E" w:rsidP="0007036E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2017.</w:t>
            </w:r>
            <w:r>
              <w:rPr>
                <w:rFonts w:ascii="돋움" w:eastAsia="돋움" w:hAnsi="돋움"/>
                <w:kern w:val="0"/>
              </w:rPr>
              <w:t>0</w:t>
            </w:r>
            <w:r>
              <w:rPr>
                <w:rFonts w:ascii="돋움" w:eastAsia="돋움" w:hAnsi="돋움" w:hint="eastAsia"/>
                <w:kern w:val="0"/>
              </w:rPr>
              <w:t>9.29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036E" w:rsidRPr="00C144EE" w:rsidRDefault="0007036E" w:rsidP="0007036E">
            <w:pPr>
              <w:jc w:val="center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036E" w:rsidRPr="00C144EE" w:rsidRDefault="0007036E" w:rsidP="0007036E">
            <w:pPr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 xml:space="preserve"> </w:t>
            </w:r>
            <w:r w:rsidRPr="00C144EE">
              <w:rPr>
                <w:rFonts w:ascii="돋움" w:eastAsia="돋움" w:hAnsi="돋움"/>
                <w:kern w:val="0"/>
              </w:rPr>
              <w:t xml:space="preserve"> </w:t>
            </w:r>
            <w:r w:rsidRPr="00C144EE">
              <w:rPr>
                <w:rFonts w:ascii="돋움" w:eastAsia="돋움" w:hAnsi="돋움" w:hint="eastAsia"/>
                <w:kern w:val="0"/>
              </w:rPr>
              <w:t>시스템 개요 추가,</w:t>
            </w:r>
            <w:r w:rsidRPr="00C144EE">
              <w:rPr>
                <w:rFonts w:ascii="돋움" w:eastAsia="돋움" w:hAnsi="돋움"/>
                <w:kern w:val="0"/>
              </w:rPr>
              <w:t xml:space="preserve"> </w:t>
            </w:r>
            <w:r w:rsidRPr="00C144EE">
              <w:rPr>
                <w:rFonts w:ascii="돋움" w:eastAsia="돋움" w:hAnsi="돋움" w:hint="eastAsia"/>
                <w:kern w:val="0"/>
              </w:rPr>
              <w:t>U</w:t>
            </w:r>
            <w:r w:rsidRPr="00C144EE">
              <w:rPr>
                <w:rFonts w:ascii="돋움" w:eastAsia="돋움" w:hAnsi="돋움"/>
                <w:kern w:val="0"/>
              </w:rPr>
              <w:t xml:space="preserve">C </w:t>
            </w:r>
            <w:r w:rsidRPr="00C144EE">
              <w:rPr>
                <w:rFonts w:ascii="돋움" w:eastAsia="돋움" w:hAnsi="돋움" w:hint="eastAsia"/>
                <w:kern w:val="0"/>
              </w:rPr>
              <w:t>추가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036E" w:rsidRPr="00C144EE" w:rsidRDefault="0007036E" w:rsidP="0007036E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C144E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07036E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036E" w:rsidRPr="00C144EE" w:rsidRDefault="0007036E" w:rsidP="0007036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2017.10</w:t>
            </w:r>
            <w:r w:rsidRPr="00C144EE">
              <w:rPr>
                <w:rFonts w:ascii="돋움" w:eastAsia="돋움" w:hAnsi="돋움" w:hint="eastAsia"/>
              </w:rPr>
              <w:t>.0</w:t>
            </w:r>
            <w:r>
              <w:rPr>
                <w:rFonts w:ascii="돋움" w:eastAsia="돋움" w:hAnsi="돋움" w:hint="eastAsia"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036E" w:rsidRPr="00C144EE" w:rsidRDefault="0007036E" w:rsidP="0007036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1.2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036E" w:rsidRPr="00C144EE" w:rsidRDefault="0007036E" w:rsidP="0007036E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U</w:t>
            </w:r>
            <w:r w:rsidRPr="00C144EE">
              <w:rPr>
                <w:rFonts w:ascii="돋움" w:eastAsia="돋움" w:hAnsi="돋움"/>
              </w:rPr>
              <w:t xml:space="preserve">C </w:t>
            </w:r>
            <w:r w:rsidRPr="00C144EE">
              <w:rPr>
                <w:rFonts w:ascii="돋움" w:eastAsia="돋움" w:hAnsi="돋움" w:hint="eastAsia"/>
              </w:rPr>
              <w:t>변경,</w:t>
            </w:r>
            <w:r w:rsidRPr="00C144EE"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추가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036E" w:rsidRPr="00C144EE" w:rsidRDefault="0007036E" w:rsidP="0007036E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윤재영</w:t>
            </w:r>
          </w:p>
        </w:tc>
      </w:tr>
      <w:tr w:rsidR="006C3C7F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3C7F" w:rsidRPr="00C144EE" w:rsidRDefault="006C3C7F" w:rsidP="006C3C7F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2017.11.10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3C7F" w:rsidRPr="00C144EE" w:rsidRDefault="006C3C7F" w:rsidP="006C3C7F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3C7F" w:rsidRDefault="006C3C7F" w:rsidP="006C3C7F">
            <w:pPr>
              <w:ind w:firstLine="195"/>
              <w:jc w:val="left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요구사항 변경,</w:t>
            </w:r>
            <w:r w:rsidRPr="00C144EE"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재분석 및 작성</w:t>
            </w:r>
          </w:p>
          <w:p w:rsidR="006C3C7F" w:rsidRDefault="006C3C7F" w:rsidP="006C3C7F">
            <w:pPr>
              <w:ind w:firstLine="195"/>
              <w:jc w:val="left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유스케이스</w:t>
            </w:r>
            <w:proofErr w:type="spellEnd"/>
            <w:r>
              <w:rPr>
                <w:rFonts w:ascii="돋움" w:eastAsia="돋움" w:hAnsi="돋움" w:hint="eastAsia"/>
              </w:rPr>
              <w:t xml:space="preserve"> 수정</w:t>
            </w:r>
          </w:p>
          <w:p w:rsidR="006C3C7F" w:rsidRDefault="006C3C7F" w:rsidP="006C3C7F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불필요한 부분삭제</w:t>
            </w:r>
          </w:p>
          <w:p w:rsidR="006C3C7F" w:rsidRDefault="006C3C7F" w:rsidP="006C3C7F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(</w:t>
            </w:r>
            <w:r>
              <w:rPr>
                <w:rFonts w:ascii="돋움" w:eastAsia="돋움" w:hAnsi="돋움"/>
              </w:rPr>
              <w:t xml:space="preserve">UC014 - </w:t>
            </w:r>
            <w:r>
              <w:rPr>
                <w:rFonts w:ascii="돋움" w:eastAsia="돋움" w:hAnsi="돋움" w:hint="eastAsia"/>
              </w:rPr>
              <w:t>중요도 설정)</w:t>
            </w:r>
            <w:r>
              <w:rPr>
                <w:rFonts w:ascii="돋움" w:eastAsia="돋움" w:hAnsi="돋움"/>
              </w:rPr>
              <w:t>,</w:t>
            </w:r>
          </w:p>
          <w:p w:rsidR="006C3C7F" w:rsidRDefault="006C3C7F" w:rsidP="006C3C7F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요구사항 변경부분 추가</w:t>
            </w:r>
          </w:p>
          <w:p w:rsidR="006C3C7F" w:rsidRPr="00C144EE" w:rsidRDefault="006C3C7F" w:rsidP="006C3C7F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(UC014 </w:t>
            </w:r>
            <w:r>
              <w:rPr>
                <w:rFonts w:ascii="돋움" w:eastAsia="돋움" w:hAnsi="돋움"/>
              </w:rPr>
              <w:t>–</w:t>
            </w:r>
            <w:r>
              <w:rPr>
                <w:rFonts w:ascii="돋움" w:eastAsia="돋움" w:hAnsi="돋움" w:hint="eastAsia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Todo</w:t>
            </w:r>
            <w:proofErr w:type="spellEnd"/>
            <w:r>
              <w:rPr>
                <w:rFonts w:ascii="돋움" w:eastAsia="돋움" w:hAnsi="돋움" w:hint="eastAsia"/>
              </w:rPr>
              <w:t xml:space="preserve"> 숨기기)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3C7F" w:rsidRPr="00C144EE" w:rsidRDefault="006C3C7F" w:rsidP="006C3C7F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윤재영</w:t>
            </w:r>
          </w:p>
        </w:tc>
      </w:tr>
      <w:tr w:rsidR="006C3C7F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3C7F" w:rsidRPr="00C144EE" w:rsidRDefault="006C3C7F" w:rsidP="006C3C7F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2017.11.1</w:t>
            </w:r>
            <w:r>
              <w:rPr>
                <w:rFonts w:ascii="돋움" w:eastAsia="돋움" w:hAnsi="돋움" w:hint="eastAsia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3C7F" w:rsidRPr="00C144EE" w:rsidRDefault="006C3C7F" w:rsidP="006C3C7F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3C7F" w:rsidRPr="00C144EE" w:rsidRDefault="006C3C7F" w:rsidP="006C3C7F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화면 목록 변경,</w:t>
            </w:r>
            <w:r w:rsidRPr="00C144EE">
              <w:rPr>
                <w:rFonts w:ascii="돋움" w:eastAsia="돋움" w:hAnsi="돋움"/>
              </w:rPr>
              <w:t xml:space="preserve"> UC </w:t>
            </w:r>
            <w:r w:rsidRPr="00C144EE">
              <w:rPr>
                <w:rFonts w:ascii="돋움" w:eastAsia="돋움" w:hAnsi="돋움" w:hint="eastAsia"/>
              </w:rPr>
              <w:t>변경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3C7F" w:rsidRPr="00C144EE" w:rsidRDefault="006C3C7F" w:rsidP="006C3C7F">
            <w:pPr>
              <w:jc w:val="center"/>
              <w:rPr>
                <w:rFonts w:ascii="돋움" w:eastAsia="돋움" w:hAnsi="돋움"/>
              </w:rPr>
            </w:pPr>
            <w:proofErr w:type="spellStart"/>
            <w:r w:rsidRPr="00C144EE">
              <w:rPr>
                <w:rFonts w:ascii="돋움" w:eastAsia="돋움" w:hAnsi="돋움" w:hint="eastAsia"/>
              </w:rPr>
              <w:t>이충만</w:t>
            </w:r>
            <w:proofErr w:type="spellEnd"/>
          </w:p>
        </w:tc>
      </w:tr>
      <w:tr w:rsidR="006C3C7F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3C7F" w:rsidRPr="00C144EE" w:rsidRDefault="006C3C7F" w:rsidP="006C3C7F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2017.11.1</w:t>
            </w:r>
            <w:r>
              <w:rPr>
                <w:rFonts w:ascii="돋움" w:eastAsia="돋움" w:hAnsi="돋움" w:hint="eastAsia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3C7F" w:rsidRPr="00C144EE" w:rsidRDefault="006C3C7F" w:rsidP="006C3C7F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3C7F" w:rsidRPr="00C144EE" w:rsidRDefault="006C3C7F" w:rsidP="006C3C7F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사용자 인터페이스 변경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3C7F" w:rsidRPr="00C144EE" w:rsidRDefault="006C3C7F" w:rsidP="006C3C7F">
            <w:pPr>
              <w:jc w:val="center"/>
              <w:rPr>
                <w:rFonts w:ascii="돋움" w:eastAsia="돋움" w:hAnsi="돋움"/>
              </w:rPr>
            </w:pPr>
            <w:proofErr w:type="spellStart"/>
            <w:r w:rsidRPr="00C144EE">
              <w:rPr>
                <w:rFonts w:ascii="돋움" w:eastAsia="돋움" w:hAnsi="돋움" w:hint="eastAsia"/>
              </w:rPr>
              <w:t>이충만</w:t>
            </w:r>
            <w:proofErr w:type="spellEnd"/>
          </w:p>
        </w:tc>
      </w:tr>
      <w:tr w:rsidR="006C3C7F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3C7F" w:rsidRPr="00C144EE" w:rsidRDefault="006C3C7F" w:rsidP="006C3C7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3C7F" w:rsidRPr="00C144EE" w:rsidRDefault="006C3C7F" w:rsidP="006C3C7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3C7F" w:rsidRPr="00C144EE" w:rsidRDefault="006C3C7F" w:rsidP="006C3C7F">
            <w:pPr>
              <w:rPr>
                <w:rFonts w:ascii="돋움" w:eastAsia="돋움" w:hAnsi="돋움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3C7F" w:rsidRPr="00C144EE" w:rsidRDefault="006C3C7F" w:rsidP="006C3C7F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1FF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1FF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1FF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1FF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1FF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1FF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1FF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1FF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1FF9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1FF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1FF9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51FF9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FF46A0"/>
    <w:p w:rsidR="00FF46A0" w:rsidRDefault="00FF46A0" w:rsidP="00FF46A0">
      <w:pPr>
        <w:rPr>
          <w:rStyle w:val="ae"/>
        </w:rPr>
      </w:pPr>
      <w:r w:rsidRPr="00BA2195">
        <w:rPr>
          <w:rStyle w:val="ae"/>
          <w:rFonts w:hint="eastAsia"/>
        </w:rPr>
        <w:t>예</w:t>
      </w:r>
      <w:r w:rsidRPr="00BA2195">
        <w:rPr>
          <w:rStyle w:val="ae"/>
          <w:rFonts w:hint="eastAsia"/>
        </w:rPr>
        <w:t xml:space="preserve">) </w:t>
      </w:r>
      <w:r>
        <w:rPr>
          <w:rStyle w:val="ae"/>
          <w:rFonts w:hint="eastAsia"/>
        </w:rPr>
        <w:t>스마트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뱅킹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프로그램</w:t>
      </w:r>
      <w:r w:rsidRPr="00BA2195">
        <w:rPr>
          <w:rStyle w:val="ae"/>
          <w:rFonts w:hint="eastAsia"/>
        </w:rPr>
        <w:t>은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기능을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제공하며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특징이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있으며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이를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사용하는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사용자는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효과를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얻을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수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있다</w:t>
      </w:r>
      <w:r>
        <w:rPr>
          <w:rStyle w:val="ae"/>
          <w:rFonts w:hint="eastAsia"/>
        </w:rPr>
        <w:t>.</w:t>
      </w:r>
    </w:p>
    <w:p w:rsidR="007F1D8E" w:rsidRDefault="007F1D8E" w:rsidP="00FF46A0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대학생들을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과목에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관리하게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과목과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정렬해서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:rsidR="007F1D8E" w:rsidRDefault="007F1D8E" w:rsidP="00FF46A0"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일들의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기한을</w:t>
      </w:r>
      <w:r>
        <w:rPr>
          <w:rFonts w:hint="eastAsia"/>
        </w:rPr>
        <w:t xml:space="preserve"> </w:t>
      </w:r>
      <w:r>
        <w:rPr>
          <w:rFonts w:hint="eastAsia"/>
        </w:rPr>
        <w:t>설정해서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체크할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7F1D8E" w:rsidRPr="007F1D8E" w:rsidRDefault="007F1D8E" w:rsidP="00FF46A0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간편한</w:t>
      </w:r>
      <w:r>
        <w:rPr>
          <w:rFonts w:hint="eastAsia"/>
        </w:rPr>
        <w:t xml:space="preserve"> </w:t>
      </w:r>
      <w:r>
        <w:t>GUI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디바이스에서든</w:t>
      </w:r>
      <w:r>
        <w:rPr>
          <w:rFonts w:hint="eastAsia"/>
        </w:rPr>
        <w:t xml:space="preserve"> </w:t>
      </w:r>
      <w:r>
        <w:rPr>
          <w:rFonts w:hint="eastAsia"/>
        </w:rPr>
        <w:t>인터넷만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접근해서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AC6F6C" w:rsidRDefault="00AC6F6C" w:rsidP="004221DF">
      <w:bookmarkStart w:id="5" w:name="_Toc287096150"/>
      <w:r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액터들을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5892"/>
      </w:tblGrid>
      <w:tr w:rsidR="00EF53CF" w:rsidRPr="00BA2195" w:rsidTr="00EF53CF">
        <w:tc>
          <w:tcPr>
            <w:tcW w:w="248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6372E4" w:rsidRDefault="00FF46A0" w:rsidP="00EF53CF">
            <w:pPr>
              <w:jc w:val="center"/>
              <w:rPr>
                <w:rStyle w:val="ae"/>
                <w:color w:val="595959" w:themeColor="text1" w:themeTint="A6"/>
              </w:rPr>
            </w:pPr>
            <w:r w:rsidRPr="006372E4">
              <w:rPr>
                <w:rStyle w:val="ae"/>
                <w:rFonts w:hint="eastAsia"/>
                <w:color w:val="595959" w:themeColor="text1" w:themeTint="A6"/>
              </w:rPr>
              <w:t>사용자</w:t>
            </w:r>
          </w:p>
        </w:tc>
        <w:tc>
          <w:tcPr>
            <w:tcW w:w="6042" w:type="dxa"/>
          </w:tcPr>
          <w:p w:rsidR="00FF46A0" w:rsidRPr="006372E4" w:rsidRDefault="006372E4" w:rsidP="006372E4">
            <w:pPr>
              <w:rPr>
                <w:rStyle w:val="ae"/>
                <w:color w:val="595959" w:themeColor="text1" w:themeTint="A6"/>
              </w:rPr>
            </w:pPr>
            <w:proofErr w:type="spellStart"/>
            <w:r w:rsidRPr="006372E4">
              <w:rPr>
                <w:rStyle w:val="ae"/>
                <w:rFonts w:hint="eastAsia"/>
                <w:color w:val="595959" w:themeColor="text1" w:themeTint="A6"/>
              </w:rPr>
              <w:t>Todo</w:t>
            </w:r>
            <w:proofErr w:type="spellEnd"/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프로그램을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사용하는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최상위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사용자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(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대학생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)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:rsidR="00EF53CF" w:rsidRDefault="00EF53CF" w:rsidP="00EF53CF"/>
    <w:p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액터들의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Default="004221DF" w:rsidP="005127C2"/>
    <w:p w:rsidR="00FF46A0" w:rsidRPr="00FF46A0" w:rsidRDefault="00FF46A0" w:rsidP="005127C2">
      <w:pPr>
        <w:rPr>
          <w:rStyle w:val="ae"/>
        </w:rPr>
      </w:pPr>
      <w:r w:rsidRPr="00FF46A0">
        <w:rPr>
          <w:rStyle w:val="ae"/>
        </w:rPr>
        <w:t>예</w:t>
      </w:r>
      <w:r w:rsidRPr="00FF46A0">
        <w:rPr>
          <w:rStyle w:val="ae"/>
          <w:rFonts w:hint="eastAsia"/>
        </w:rPr>
        <w:t>)</w:t>
      </w:r>
    </w:p>
    <w:p w:rsidR="00FF46A0" w:rsidRDefault="006372E4" w:rsidP="00FF46A0">
      <w:pPr>
        <w:jc w:val="center"/>
      </w:pPr>
      <w:r>
        <w:rPr>
          <w:noProof/>
        </w:rPr>
        <w:drawing>
          <wp:inline distT="0" distB="0" distL="0" distR="0" wp14:anchorId="203C9CF0" wp14:editId="05D7A14C">
            <wp:extent cx="3182815" cy="168598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190" cy="17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:rsidR="000C2157" w:rsidRPr="005A219F" w:rsidRDefault="000C2157" w:rsidP="005A219F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6095"/>
        <w:gridCol w:w="731"/>
        <w:gridCol w:w="167"/>
      </w:tblGrid>
      <w:tr w:rsidR="000C2157" w:rsidRPr="00BA2195" w:rsidTr="006C3C7F">
        <w:trPr>
          <w:gridAfter w:val="1"/>
          <w:wAfter w:w="167" w:type="dxa"/>
        </w:trPr>
        <w:tc>
          <w:tcPr>
            <w:tcW w:w="8316" w:type="dxa"/>
            <w:gridSpan w:val="3"/>
          </w:tcPr>
          <w:p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  <w:tr w:rsidR="000C2157" w:rsidRPr="00D54A11" w:rsidTr="006C3C7F">
        <w:tblPrEx>
          <w:tblLook w:val="01E0" w:firstRow="1" w:lastRow="1" w:firstColumn="1" w:lastColumn="1" w:noHBand="0" w:noVBand="0"/>
        </w:tblPrEx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gridSpan w:val="2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6C3C7F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307B2A" w:rsidRPr="0006723E" w:rsidRDefault="003C5811" w:rsidP="00307B2A">
            <w:pPr>
              <w:jc w:val="center"/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로그</w:t>
            </w:r>
            <w:r w:rsidR="00307B2A"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인</w:t>
            </w:r>
          </w:p>
        </w:tc>
        <w:tc>
          <w:tcPr>
            <w:tcW w:w="6095" w:type="dxa"/>
          </w:tcPr>
          <w:p w:rsidR="000C2157" w:rsidRPr="0006723E" w:rsidRDefault="003C5811" w:rsidP="0003407A">
            <w:pPr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 xml:space="preserve">앱을 실행시키면 아이디와 비밀번호를 입력 받아 사용자를 </w:t>
            </w:r>
            <w:r w:rsidR="0010750B"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구분하고 메인 창을 띄워준다.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6C3C7F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307B2A" w:rsidRPr="003C5811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:rsidR="000C2157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이메일, 아이디,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비밀번호를 </w:t>
            </w:r>
            <w:proofErr w:type="spellStart"/>
            <w:r>
              <w:rPr>
                <w:rFonts w:ascii="돋움" w:eastAsia="돋움" w:hAnsi="돋움" w:hint="eastAsia"/>
              </w:rPr>
              <w:t>입력받아</w:t>
            </w:r>
            <w:proofErr w:type="spellEnd"/>
            <w:r>
              <w:rPr>
                <w:rFonts w:ascii="돋움" w:eastAsia="돋움" w:hAnsi="돋움" w:hint="eastAsia"/>
              </w:rPr>
              <w:t xml:space="preserve"> 회원가입을 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10750B" w:rsidRPr="00D54A11" w:rsidTr="006C3C7F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307B2A" w:rsidRDefault="0010750B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6095" w:type="dxa"/>
          </w:tcPr>
          <w:p w:rsidR="0010750B" w:rsidRDefault="0010750B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로그아웃을 하면 다시 로그인 창을 띄워준다.</w:t>
            </w:r>
          </w:p>
        </w:tc>
        <w:tc>
          <w:tcPr>
            <w:tcW w:w="898" w:type="dxa"/>
            <w:gridSpan w:val="2"/>
          </w:tcPr>
          <w:p w:rsidR="0010750B" w:rsidRPr="00D54A11" w:rsidRDefault="0010750B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6C3C7F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10750B" w:rsidRPr="003C5811" w:rsidRDefault="003C5811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등록</w:t>
            </w:r>
          </w:p>
        </w:tc>
        <w:tc>
          <w:tcPr>
            <w:tcW w:w="6095" w:type="dxa"/>
          </w:tcPr>
          <w:p w:rsidR="00E27435" w:rsidRPr="00D54A11" w:rsidRDefault="003C5811" w:rsidP="003C5811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 버튼을 누르면 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담당 교수,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강의 요일/시간,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수강 년도/학기, 강의실,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교재를 입력하는 화면을 출력</w:t>
            </w:r>
            <w:r w:rsidR="000B5E10">
              <w:rPr>
                <w:rFonts w:ascii="돋움" w:eastAsia="돋움" w:hAnsi="돋움" w:hint="eastAsia"/>
              </w:rPr>
              <w:t>하고 내용을 입력한 다음 등록 완료 버튼을 누르면 등록이 완료된다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6C3C7F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10750B" w:rsidRPr="00D54A11" w:rsidRDefault="003C5811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수정</w:t>
            </w:r>
          </w:p>
        </w:tc>
        <w:tc>
          <w:tcPr>
            <w:tcW w:w="6095" w:type="dxa"/>
          </w:tcPr>
          <w:p w:rsidR="000C2157" w:rsidRPr="003C5811" w:rsidRDefault="003C5811" w:rsidP="000B5E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</w:t>
            </w:r>
            <w:r w:rsidR="000B5E10">
              <w:rPr>
                <w:rFonts w:ascii="돋움" w:eastAsia="돋움" w:hAnsi="돋움" w:hint="eastAsia"/>
              </w:rPr>
              <w:t>은 등록되어 있는 시간표를 선택하면 출력되며 등록에서 입력한 내용들을 수정 할 수 있게 하며 수정 완료 버튼을 누르면 수정이 완료된다.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B279D" w:rsidRPr="00D54A11" w:rsidTr="006C3C7F">
        <w:tblPrEx>
          <w:tblLook w:val="01E0" w:firstRow="1" w:lastRow="1" w:firstColumn="1" w:lastColumn="1" w:noHBand="0" w:noVBand="0"/>
        </w:tblPrEx>
        <w:trPr>
          <w:trHeight w:val="277"/>
        </w:trPr>
        <w:tc>
          <w:tcPr>
            <w:tcW w:w="1490" w:type="dxa"/>
          </w:tcPr>
          <w:p w:rsidR="0010750B" w:rsidRPr="00D54A11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삭제</w:t>
            </w:r>
          </w:p>
        </w:tc>
        <w:tc>
          <w:tcPr>
            <w:tcW w:w="6095" w:type="dxa"/>
          </w:tcPr>
          <w:p w:rsidR="00BB279D" w:rsidRPr="000B5E10" w:rsidRDefault="00BB279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 되어 있는 시간표를 선택하고 삭제 버튼을 누르면 삭제된다.</w:t>
            </w:r>
          </w:p>
        </w:tc>
        <w:tc>
          <w:tcPr>
            <w:tcW w:w="898" w:type="dxa"/>
            <w:gridSpan w:val="2"/>
          </w:tcPr>
          <w:p w:rsidR="00BB279D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B279D" w:rsidRPr="00D54A11" w:rsidTr="006C3C7F">
        <w:tblPrEx>
          <w:tblLook w:val="01E0" w:firstRow="1" w:lastRow="1" w:firstColumn="1" w:lastColumn="1" w:noHBand="0" w:noVBand="0"/>
        </w:tblPrEx>
        <w:trPr>
          <w:trHeight w:val="277"/>
        </w:trPr>
        <w:tc>
          <w:tcPr>
            <w:tcW w:w="1490" w:type="dxa"/>
          </w:tcPr>
          <w:p w:rsidR="0010750B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과목선택</w:t>
            </w:r>
          </w:p>
        </w:tc>
        <w:tc>
          <w:tcPr>
            <w:tcW w:w="6095" w:type="dxa"/>
          </w:tcPr>
          <w:p w:rsidR="00BB279D" w:rsidRDefault="00BB279D" w:rsidP="0010750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시간표에서 과목을 선택하면 해당 과목의 </w:t>
            </w:r>
            <w:r>
              <w:rPr>
                <w:rFonts w:ascii="돋움" w:eastAsia="돋움" w:hAnsi="돋움"/>
              </w:rPr>
              <w:t>To do list</w:t>
            </w:r>
            <w:r w:rsidR="0010750B">
              <w:rPr>
                <w:rFonts w:ascii="돋움" w:eastAsia="돋움" w:hAnsi="돋움" w:hint="eastAsia"/>
              </w:rPr>
              <w:t xml:space="preserve"> 화면을 불러온다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  <w:gridSpan w:val="2"/>
          </w:tcPr>
          <w:p w:rsidR="00BB279D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6C3C7F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10750B" w:rsidRPr="00D54A11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등록</w:t>
            </w:r>
          </w:p>
        </w:tc>
        <w:tc>
          <w:tcPr>
            <w:tcW w:w="6095" w:type="dxa"/>
          </w:tcPr>
          <w:p w:rsidR="000C2157" w:rsidRPr="000B5E10" w:rsidRDefault="000B5E10" w:rsidP="0014162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등록버튼을 누르면 내용을 입력할 수 있는 창이 </w:t>
            </w:r>
            <w:r w:rsidR="0010750B">
              <w:rPr>
                <w:rFonts w:ascii="돋움" w:eastAsia="돋움" w:hAnsi="돋움" w:hint="eastAsia"/>
              </w:rPr>
              <w:t>뜨</w:t>
            </w:r>
            <w:r>
              <w:rPr>
                <w:rFonts w:ascii="돋움" w:eastAsia="돋움" w:hAnsi="돋움" w:hint="eastAsia"/>
              </w:rPr>
              <w:t>고 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항목명,</w:t>
            </w:r>
            <w:r w:rsidR="007306EC">
              <w:rPr>
                <w:rFonts w:ascii="돋움" w:eastAsia="돋움" w:hAnsi="돋움"/>
              </w:rPr>
              <w:t xml:space="preserve"> </w:t>
            </w:r>
            <w:r w:rsidR="007306EC">
              <w:rPr>
                <w:rFonts w:ascii="돋움" w:eastAsia="돋움" w:hAnsi="돋움" w:hint="eastAsia"/>
              </w:rPr>
              <w:t>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 기한,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실제 마감일,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완료 여부,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중요 여부</w:t>
            </w:r>
            <w:r w:rsidR="0010750B">
              <w:rPr>
                <w:rFonts w:ascii="돋움" w:eastAsia="돋움" w:hAnsi="돋움" w:hint="eastAsia"/>
              </w:rPr>
              <w:t>,</w:t>
            </w:r>
            <w:r w:rsidR="00510880">
              <w:rPr>
                <w:rFonts w:ascii="돋움" w:eastAsia="돋움" w:hAnsi="돋움" w:hint="eastAsia"/>
              </w:rPr>
              <w:t xml:space="preserve"> 시작 날짜를 입력한 다음 등록 완료 버튼을 누르면 등록이 완료된다.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6C3C7F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10750B" w:rsidRPr="00D54A11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6095" w:type="dxa"/>
          </w:tcPr>
          <w:p w:rsidR="000C2157" w:rsidRPr="00D54A11" w:rsidRDefault="00510880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수정은 등록되어 있는 To do를 선택하</w:t>
            </w:r>
            <w:r w:rsidR="00E27435">
              <w:rPr>
                <w:rFonts w:ascii="돋움" w:eastAsia="돋움" w:hAnsi="돋움" w:hint="eastAsia"/>
              </w:rPr>
              <w:t>여 내용을 수정한다.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6C3C7F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</w:t>
            </w:r>
          </w:p>
        </w:tc>
        <w:tc>
          <w:tcPr>
            <w:tcW w:w="6095" w:type="dxa"/>
          </w:tcPr>
          <w:p w:rsidR="000B5E10" w:rsidRPr="00D54A11" w:rsidRDefault="00E2743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do를 선택하여 내용을 삭제한다.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6C3C7F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정렬</w:t>
            </w:r>
          </w:p>
        </w:tc>
        <w:tc>
          <w:tcPr>
            <w:tcW w:w="6095" w:type="dxa"/>
          </w:tcPr>
          <w:p w:rsidR="000B5E10" w:rsidRPr="000B5E10" w:rsidRDefault="00E27435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실제 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중요도,</w:t>
            </w:r>
            <w:r>
              <w:rPr>
                <w:rFonts w:ascii="돋움" w:eastAsia="돋움" w:hAnsi="돋움"/>
              </w:rPr>
              <w:t xml:space="preserve"> </w:t>
            </w:r>
            <w:r w:rsidR="00BB279D">
              <w:rPr>
                <w:rFonts w:ascii="돋움" w:eastAsia="돋움" w:hAnsi="돋움" w:hint="eastAsia"/>
              </w:rPr>
              <w:t xml:space="preserve">시작날짜 중 원하는 기준을 선택해서 </w:t>
            </w:r>
            <w:r w:rsidR="00BB279D">
              <w:rPr>
                <w:rFonts w:ascii="돋움" w:eastAsia="돋움" w:hAnsi="돋움"/>
              </w:rPr>
              <w:t>To</w:t>
            </w:r>
            <w:r w:rsidR="00BB279D">
              <w:rPr>
                <w:rFonts w:ascii="돋움" w:eastAsia="돋움" w:hAnsi="돋움" w:hint="eastAsia"/>
              </w:rPr>
              <w:t xml:space="preserve"> </w:t>
            </w:r>
            <w:r w:rsidR="00BB279D">
              <w:rPr>
                <w:rFonts w:ascii="돋움" w:eastAsia="돋움" w:hAnsi="돋움"/>
              </w:rPr>
              <w:t xml:space="preserve">do </w:t>
            </w:r>
            <w:r w:rsidR="00BB279D">
              <w:rPr>
                <w:rFonts w:ascii="돋움" w:eastAsia="돋움" w:hAnsi="돋움" w:hint="eastAsia"/>
              </w:rPr>
              <w:t>list를 정렬한다.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6C3C7F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확인</w:t>
            </w:r>
          </w:p>
        </w:tc>
        <w:tc>
          <w:tcPr>
            <w:tcW w:w="6095" w:type="dxa"/>
          </w:tcPr>
          <w:p w:rsidR="000B5E10" w:rsidRPr="000B5E10" w:rsidRDefault="00BB279D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To do list에서 하나의 To do를 선택하면 해당 </w:t>
            </w:r>
            <w:r>
              <w:rPr>
                <w:rFonts w:ascii="돋움" w:eastAsia="돋움" w:hAnsi="돋움"/>
              </w:rPr>
              <w:t>To do</w:t>
            </w:r>
            <w:r>
              <w:rPr>
                <w:rFonts w:ascii="돋움" w:eastAsia="돋움" w:hAnsi="돋움" w:hint="eastAsia"/>
              </w:rPr>
              <w:t>에 대한 세부내용을 확인한다.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6C3C7F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4144B9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완료 </w:t>
            </w:r>
            <w:r>
              <w:rPr>
                <w:rFonts w:ascii="돋움" w:eastAsia="돋움" w:hAnsi="돋움"/>
              </w:rPr>
              <w:t xml:space="preserve">To do </w:t>
            </w:r>
            <w:r>
              <w:rPr>
                <w:rFonts w:ascii="돋움" w:eastAsia="돋움" w:hAnsi="돋움" w:hint="eastAsia"/>
              </w:rPr>
              <w:t>숨기기</w:t>
            </w:r>
          </w:p>
        </w:tc>
        <w:tc>
          <w:tcPr>
            <w:tcW w:w="6095" w:type="dxa"/>
          </w:tcPr>
          <w:p w:rsidR="000B5E10" w:rsidRPr="000B5E10" w:rsidRDefault="004144B9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완료 </w:t>
            </w:r>
            <w:r>
              <w:rPr>
                <w:rFonts w:ascii="돋움" w:eastAsia="돋움" w:hAnsi="돋움"/>
              </w:rPr>
              <w:t>To do</w:t>
            </w:r>
            <w:r>
              <w:rPr>
                <w:rFonts w:ascii="돋움" w:eastAsia="돋움" w:hAnsi="돋움" w:hint="eastAsia"/>
              </w:rPr>
              <w:t>에 대해 숨기기 기능을 추가한다.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4144B9" w:rsidRPr="00D54A11" w:rsidTr="006C3C7F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4144B9" w:rsidRDefault="004144B9" w:rsidP="004144B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날짜선택</w:t>
            </w:r>
          </w:p>
        </w:tc>
        <w:tc>
          <w:tcPr>
            <w:tcW w:w="6095" w:type="dxa"/>
          </w:tcPr>
          <w:p w:rsidR="004144B9" w:rsidRPr="000B5E10" w:rsidRDefault="004144B9" w:rsidP="004144B9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해당 날짜에 모든 </w:t>
            </w:r>
            <w:r>
              <w:rPr>
                <w:rFonts w:ascii="돋움" w:eastAsia="돋움" w:hAnsi="돋움"/>
              </w:rPr>
              <w:t>To do list</w:t>
            </w:r>
            <w:r>
              <w:rPr>
                <w:rFonts w:ascii="돋움" w:eastAsia="돋움" w:hAnsi="돋움" w:hint="eastAsia"/>
              </w:rPr>
              <w:t xml:space="preserve"> 화면을 불러온다</w:t>
            </w:r>
          </w:p>
        </w:tc>
        <w:tc>
          <w:tcPr>
            <w:tcW w:w="898" w:type="dxa"/>
            <w:gridSpan w:val="2"/>
          </w:tcPr>
          <w:p w:rsidR="004144B9" w:rsidRPr="00D54A11" w:rsidRDefault="004144B9" w:rsidP="004144B9">
            <w:pPr>
              <w:jc w:val="center"/>
              <w:rPr>
                <w:rFonts w:ascii="돋움" w:eastAsia="돋움" w:hAnsi="돋움"/>
              </w:rPr>
            </w:pPr>
          </w:p>
        </w:tc>
      </w:tr>
      <w:tr w:rsidR="004144B9" w:rsidRPr="00D54A11" w:rsidTr="006C3C7F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4144B9" w:rsidRDefault="004144B9" w:rsidP="004144B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화면전환</w:t>
            </w:r>
          </w:p>
        </w:tc>
        <w:tc>
          <w:tcPr>
            <w:tcW w:w="6095" w:type="dxa"/>
          </w:tcPr>
          <w:p w:rsidR="004144B9" w:rsidRPr="000B5E10" w:rsidRDefault="004144B9" w:rsidP="004144B9">
            <w:pPr>
              <w:tabs>
                <w:tab w:val="left" w:pos="4763"/>
              </w:tabs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메인 화면을 탭 방식과 스크롤 방식을 사용자가 선택할 수 있다.</w:t>
            </w:r>
            <w:r>
              <w:rPr>
                <w:rFonts w:ascii="돋움" w:eastAsia="돋움" w:hAnsi="돋움"/>
              </w:rPr>
              <w:tab/>
            </w:r>
          </w:p>
        </w:tc>
        <w:tc>
          <w:tcPr>
            <w:tcW w:w="898" w:type="dxa"/>
            <w:gridSpan w:val="2"/>
          </w:tcPr>
          <w:p w:rsidR="004144B9" w:rsidRPr="00D54A11" w:rsidRDefault="004144B9" w:rsidP="004144B9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5A4497" w:rsidP="00357453"/>
    <w:tbl>
      <w:tblPr>
        <w:tblW w:w="860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706"/>
        <w:gridCol w:w="851"/>
      </w:tblGrid>
      <w:tr w:rsidR="003A2AF1" w:rsidRPr="00D54A11" w:rsidTr="004144B9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706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6C3C7F" w:rsidRPr="00D54A11" w:rsidTr="004144B9">
        <w:trPr>
          <w:trHeight w:val="356"/>
        </w:trPr>
        <w:tc>
          <w:tcPr>
            <w:tcW w:w="1335" w:type="dxa"/>
          </w:tcPr>
          <w:p w:rsidR="006C3C7F" w:rsidRPr="005D2BC6" w:rsidRDefault="006C3C7F" w:rsidP="006C3C7F">
            <w:pPr>
              <w:jc w:val="center"/>
              <w:rPr>
                <w:rStyle w:val="ae"/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Style w:val="ae"/>
                <w:rFonts w:ascii="돋움" w:eastAsia="돋움" w:hAnsi="돋움" w:hint="eastAsia"/>
                <w:color w:val="404040" w:themeColor="text1" w:themeTint="BF"/>
              </w:rPr>
              <w:t>UC001</w:t>
            </w:r>
          </w:p>
        </w:tc>
        <w:tc>
          <w:tcPr>
            <w:tcW w:w="1714" w:type="dxa"/>
          </w:tcPr>
          <w:p w:rsidR="006C3C7F" w:rsidRPr="005D2BC6" w:rsidRDefault="006C3C7F" w:rsidP="006C3C7F">
            <w:pPr>
              <w:jc w:val="center"/>
              <w:rPr>
                <w:rStyle w:val="ae"/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Style w:val="ae"/>
                <w:rFonts w:ascii="돋움" w:eastAsia="돋움" w:hAnsi="돋움" w:hint="eastAsia"/>
                <w:color w:val="404040" w:themeColor="text1" w:themeTint="BF"/>
              </w:rPr>
              <w:t>로그인</w:t>
            </w:r>
          </w:p>
        </w:tc>
        <w:tc>
          <w:tcPr>
            <w:tcW w:w="4706" w:type="dxa"/>
          </w:tcPr>
          <w:p w:rsidR="006C3C7F" w:rsidRPr="005D2BC6" w:rsidRDefault="006C3C7F" w:rsidP="006C3C7F">
            <w:pPr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5D2BC6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 xml:space="preserve">사용자의 아이디와 비밀번호 통해서 </w:t>
            </w:r>
            <w:proofErr w:type="spellStart"/>
            <w:r w:rsidRPr="005D2BC6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로그인한다</w:t>
            </w:r>
            <w:proofErr w:type="spellEnd"/>
            <w:r w:rsidRPr="005D2BC6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6C3C7F" w:rsidRPr="00B908F5" w:rsidRDefault="006C3C7F" w:rsidP="006C3C7F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2</w:t>
            </w:r>
          </w:p>
        </w:tc>
      </w:tr>
      <w:tr w:rsidR="006C3C7F" w:rsidRPr="00D54A11" w:rsidTr="004144B9">
        <w:trPr>
          <w:trHeight w:val="356"/>
        </w:trPr>
        <w:tc>
          <w:tcPr>
            <w:tcW w:w="1335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UC002</w:t>
            </w:r>
          </w:p>
        </w:tc>
        <w:tc>
          <w:tcPr>
            <w:tcW w:w="1714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로그아웃</w:t>
            </w:r>
          </w:p>
        </w:tc>
        <w:tc>
          <w:tcPr>
            <w:tcW w:w="4706" w:type="dxa"/>
          </w:tcPr>
          <w:p w:rsidR="006C3C7F" w:rsidRPr="005D2BC6" w:rsidRDefault="006C3C7F" w:rsidP="006C3C7F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사용을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그만두고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로그인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창으로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돌아간다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6C3C7F" w:rsidRPr="00D54A11" w:rsidRDefault="006C3C7F" w:rsidP="006C3C7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6C3C7F" w:rsidRPr="00D54A11" w:rsidTr="004144B9">
        <w:trPr>
          <w:trHeight w:val="356"/>
        </w:trPr>
        <w:tc>
          <w:tcPr>
            <w:tcW w:w="1335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UC003</w:t>
            </w:r>
          </w:p>
        </w:tc>
        <w:tc>
          <w:tcPr>
            <w:tcW w:w="1714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회원가입</w:t>
            </w:r>
          </w:p>
        </w:tc>
        <w:tc>
          <w:tcPr>
            <w:tcW w:w="4706" w:type="dxa"/>
          </w:tcPr>
          <w:p w:rsidR="006C3C7F" w:rsidRPr="005D2BC6" w:rsidRDefault="006C3C7F" w:rsidP="006C3C7F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자신의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아이디와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비밀번호</w:t>
            </w:r>
            <w:r w:rsidRPr="005D2BC6">
              <w:rPr>
                <w:rFonts w:hint="eastAsia"/>
                <w:color w:val="404040" w:themeColor="text1" w:themeTint="BF"/>
              </w:rPr>
              <w:t xml:space="preserve">, </w:t>
            </w:r>
            <w:proofErr w:type="spellStart"/>
            <w:r w:rsidRPr="005D2BC6">
              <w:rPr>
                <w:rFonts w:hint="eastAsia"/>
                <w:color w:val="404040" w:themeColor="text1" w:themeTint="BF"/>
              </w:rPr>
              <w:t>이메일을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6C3C7F" w:rsidRPr="00D54A11" w:rsidRDefault="006C3C7F" w:rsidP="006C3C7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6C3C7F" w:rsidRPr="00D54A11" w:rsidTr="004144B9">
        <w:trPr>
          <w:trHeight w:val="356"/>
        </w:trPr>
        <w:tc>
          <w:tcPr>
            <w:tcW w:w="1335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UC004</w:t>
            </w:r>
          </w:p>
        </w:tc>
        <w:tc>
          <w:tcPr>
            <w:tcW w:w="1714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등록</w:t>
            </w:r>
          </w:p>
        </w:tc>
        <w:tc>
          <w:tcPr>
            <w:tcW w:w="4706" w:type="dxa"/>
          </w:tcPr>
          <w:p w:rsidR="006C3C7F" w:rsidRPr="005D2BC6" w:rsidRDefault="006C3C7F" w:rsidP="006C3C7F">
            <w:pPr>
              <w:rPr>
                <w:rFonts w:asciiTheme="minorHAnsi" w:eastAsiaTheme="minorHAnsi" w:hAnsiTheme="minorHAnsi"/>
                <w:color w:val="404040" w:themeColor="text1" w:themeTint="BF"/>
              </w:rPr>
            </w:pP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사용자에게 과목명,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담당 교수,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강의 요일/시간,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수강 년도/학기, 강의실,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교재명을</w:t>
            </w:r>
            <w:proofErr w:type="spellEnd"/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 xml:space="preserve"> 입력 받아 저장한다.</w:t>
            </w:r>
          </w:p>
        </w:tc>
        <w:tc>
          <w:tcPr>
            <w:tcW w:w="851" w:type="dxa"/>
          </w:tcPr>
          <w:p w:rsidR="006C3C7F" w:rsidRPr="00D54A11" w:rsidRDefault="006C3C7F" w:rsidP="006C3C7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6C3C7F" w:rsidRPr="00D54A11" w:rsidTr="004144B9">
        <w:trPr>
          <w:trHeight w:val="356"/>
        </w:trPr>
        <w:tc>
          <w:tcPr>
            <w:tcW w:w="1335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UC005</w:t>
            </w:r>
          </w:p>
        </w:tc>
        <w:tc>
          <w:tcPr>
            <w:tcW w:w="1714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수정</w:t>
            </w:r>
          </w:p>
        </w:tc>
        <w:tc>
          <w:tcPr>
            <w:tcW w:w="4706" w:type="dxa"/>
          </w:tcPr>
          <w:p w:rsidR="006C3C7F" w:rsidRPr="005D2BC6" w:rsidRDefault="006C3C7F" w:rsidP="006C3C7F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부분적으로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수정한다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6C3C7F" w:rsidRPr="00D54A11" w:rsidRDefault="006C3C7F" w:rsidP="006C3C7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6C3C7F" w:rsidRPr="00D54A11" w:rsidTr="004144B9">
        <w:trPr>
          <w:trHeight w:val="356"/>
        </w:trPr>
        <w:tc>
          <w:tcPr>
            <w:tcW w:w="1335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UC006</w:t>
            </w:r>
          </w:p>
        </w:tc>
        <w:tc>
          <w:tcPr>
            <w:tcW w:w="1714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삭제</w:t>
            </w:r>
          </w:p>
        </w:tc>
        <w:tc>
          <w:tcPr>
            <w:tcW w:w="4706" w:type="dxa"/>
          </w:tcPr>
          <w:p w:rsidR="006C3C7F" w:rsidRPr="005D2BC6" w:rsidRDefault="006C3C7F" w:rsidP="006C3C7F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삭제한다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6C3C7F" w:rsidRPr="00D54A11" w:rsidRDefault="006C3C7F" w:rsidP="006C3C7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6C3C7F" w:rsidRPr="00D54A11" w:rsidTr="004144B9">
        <w:trPr>
          <w:trHeight w:val="372"/>
        </w:trPr>
        <w:tc>
          <w:tcPr>
            <w:tcW w:w="1335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UC007</w:t>
            </w:r>
          </w:p>
        </w:tc>
        <w:tc>
          <w:tcPr>
            <w:tcW w:w="1714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과목 선택</w:t>
            </w:r>
          </w:p>
        </w:tc>
        <w:tc>
          <w:tcPr>
            <w:tcW w:w="4706" w:type="dxa"/>
          </w:tcPr>
          <w:p w:rsidR="006C3C7F" w:rsidRPr="005D2BC6" w:rsidRDefault="006C3C7F" w:rsidP="006C3C7F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시간표에서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과목을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관련된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6C3C7F" w:rsidRPr="00D54A11" w:rsidRDefault="006C3C7F" w:rsidP="006C3C7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6C3C7F" w:rsidRPr="00D54A11" w:rsidTr="004144B9">
        <w:trPr>
          <w:trHeight w:val="372"/>
        </w:trPr>
        <w:tc>
          <w:tcPr>
            <w:tcW w:w="1335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UC008</w:t>
            </w:r>
          </w:p>
        </w:tc>
        <w:tc>
          <w:tcPr>
            <w:tcW w:w="1714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날짜 선택</w:t>
            </w:r>
          </w:p>
        </w:tc>
        <w:tc>
          <w:tcPr>
            <w:tcW w:w="4706" w:type="dxa"/>
          </w:tcPr>
          <w:p w:rsidR="006C3C7F" w:rsidRPr="005D2BC6" w:rsidRDefault="006C3C7F" w:rsidP="006C3C7F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날짜를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관련된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6C3C7F" w:rsidRPr="00D54A11" w:rsidRDefault="006C3C7F" w:rsidP="006C3C7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6C3C7F" w:rsidRPr="00D54A11" w:rsidTr="004144B9">
        <w:trPr>
          <w:trHeight w:val="372"/>
        </w:trPr>
        <w:tc>
          <w:tcPr>
            <w:tcW w:w="1335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UC009</w:t>
            </w:r>
          </w:p>
        </w:tc>
        <w:tc>
          <w:tcPr>
            <w:tcW w:w="1714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등록</w:t>
            </w:r>
          </w:p>
        </w:tc>
        <w:tc>
          <w:tcPr>
            <w:tcW w:w="4706" w:type="dxa"/>
          </w:tcPr>
          <w:p w:rsidR="006C3C7F" w:rsidRPr="005D2BC6" w:rsidRDefault="006C3C7F" w:rsidP="0014162F">
            <w:pPr>
              <w:rPr>
                <w:color w:val="404040" w:themeColor="text1" w:themeTint="BF"/>
              </w:rPr>
            </w:pP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사용자가 To do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항목명,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="008326F1">
              <w:rPr>
                <w:rFonts w:asciiTheme="minorHAnsi" w:eastAsiaTheme="minorHAnsi" w:hAnsiTheme="minorHAnsi" w:hint="eastAsia"/>
                <w:color w:val="404040" w:themeColor="text1" w:themeTint="BF"/>
              </w:rPr>
              <w:t>내용,</w:t>
            </w:r>
            <w:r w:rsidR="008326F1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bookmarkStart w:id="14" w:name="_GoBack"/>
            <w:bookmarkEnd w:id="14"/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마감 기한,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실제 마감일,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완료 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중요 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시작 날짜를 입력하여 저장한다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6C3C7F" w:rsidRPr="00D54A11" w:rsidRDefault="006C3C7F" w:rsidP="006C3C7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6C3C7F" w:rsidRPr="00D54A11" w:rsidTr="004144B9">
        <w:trPr>
          <w:trHeight w:val="372"/>
        </w:trPr>
        <w:tc>
          <w:tcPr>
            <w:tcW w:w="1335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UC010</w:t>
            </w:r>
          </w:p>
        </w:tc>
        <w:tc>
          <w:tcPr>
            <w:tcW w:w="1714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수정</w:t>
            </w:r>
          </w:p>
        </w:tc>
        <w:tc>
          <w:tcPr>
            <w:tcW w:w="4706" w:type="dxa"/>
          </w:tcPr>
          <w:p w:rsidR="006C3C7F" w:rsidRPr="005D2BC6" w:rsidRDefault="006C3C7F" w:rsidP="006C3C7F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부분적으로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수정한다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6C3C7F" w:rsidRPr="00D54A11" w:rsidRDefault="006C3C7F" w:rsidP="006C3C7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6C3C7F" w:rsidRPr="00D54A11" w:rsidTr="004144B9">
        <w:trPr>
          <w:trHeight w:val="372"/>
        </w:trPr>
        <w:tc>
          <w:tcPr>
            <w:tcW w:w="1335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UC011</w:t>
            </w:r>
          </w:p>
        </w:tc>
        <w:tc>
          <w:tcPr>
            <w:tcW w:w="1714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삭제</w:t>
            </w:r>
          </w:p>
        </w:tc>
        <w:tc>
          <w:tcPr>
            <w:tcW w:w="4706" w:type="dxa"/>
          </w:tcPr>
          <w:p w:rsidR="006C3C7F" w:rsidRPr="005D2BC6" w:rsidRDefault="006C3C7F" w:rsidP="006C3C7F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삭제한다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6C3C7F" w:rsidRPr="00D54A11" w:rsidRDefault="006C3C7F" w:rsidP="006C3C7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6C3C7F" w:rsidRPr="00D54A11" w:rsidTr="004144B9">
        <w:trPr>
          <w:trHeight w:val="372"/>
        </w:trPr>
        <w:tc>
          <w:tcPr>
            <w:tcW w:w="1335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UC012</w:t>
            </w:r>
          </w:p>
        </w:tc>
        <w:tc>
          <w:tcPr>
            <w:tcW w:w="1714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선택</w:t>
            </w:r>
          </w:p>
        </w:tc>
        <w:tc>
          <w:tcPr>
            <w:tcW w:w="4706" w:type="dxa"/>
          </w:tcPr>
          <w:p w:rsidR="006C3C7F" w:rsidRPr="005D2BC6" w:rsidRDefault="006C3C7F" w:rsidP="006C3C7F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리스트에서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rFonts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6C3C7F" w:rsidRPr="00D54A11" w:rsidRDefault="006C3C7F" w:rsidP="006C3C7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6C3C7F" w:rsidRPr="00D54A11" w:rsidTr="004144B9">
        <w:trPr>
          <w:trHeight w:val="372"/>
        </w:trPr>
        <w:tc>
          <w:tcPr>
            <w:tcW w:w="1335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UC013</w:t>
            </w:r>
          </w:p>
        </w:tc>
        <w:tc>
          <w:tcPr>
            <w:tcW w:w="1714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정렬</w:t>
            </w:r>
          </w:p>
        </w:tc>
        <w:tc>
          <w:tcPr>
            <w:tcW w:w="4706" w:type="dxa"/>
          </w:tcPr>
          <w:p w:rsidR="006C3C7F" w:rsidRPr="005D2BC6" w:rsidRDefault="006C3C7F" w:rsidP="006C3C7F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과목명,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마감기한,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실제 마감일,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완료여부,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중요도,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 xml:space="preserve">시작날짜 중에서 기준을 정해 </w:t>
            </w:r>
            <w:proofErr w:type="spellStart"/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리스트를 정렬한다.</w:t>
            </w:r>
          </w:p>
        </w:tc>
        <w:tc>
          <w:tcPr>
            <w:tcW w:w="851" w:type="dxa"/>
          </w:tcPr>
          <w:p w:rsidR="006C3C7F" w:rsidRPr="00D54A11" w:rsidRDefault="006C3C7F" w:rsidP="006C3C7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6C3C7F" w:rsidRPr="00D54A11" w:rsidTr="004144B9">
        <w:trPr>
          <w:trHeight w:val="372"/>
        </w:trPr>
        <w:tc>
          <w:tcPr>
            <w:tcW w:w="1335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>
              <w:rPr>
                <w:rFonts w:ascii="돋움" w:eastAsia="돋움" w:hAnsi="돋움" w:hint="eastAsia"/>
                <w:color w:val="404040" w:themeColor="text1" w:themeTint="BF"/>
              </w:rPr>
              <w:t>U</w:t>
            </w:r>
            <w:r>
              <w:rPr>
                <w:rFonts w:ascii="돋움" w:eastAsia="돋움" w:hAnsi="돋움"/>
                <w:color w:val="404040" w:themeColor="text1" w:themeTint="BF"/>
              </w:rPr>
              <w:t>C014</w:t>
            </w:r>
          </w:p>
        </w:tc>
        <w:tc>
          <w:tcPr>
            <w:tcW w:w="1714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>
              <w:rPr>
                <w:rFonts w:ascii="돋움" w:eastAsia="돋움" w:hAnsi="돋움" w:hint="eastAsia"/>
                <w:color w:val="404040" w:themeColor="text1" w:themeTint="BF"/>
              </w:rPr>
              <w:t>T</w:t>
            </w:r>
            <w:r>
              <w:rPr>
                <w:rFonts w:ascii="돋움" w:eastAsia="돋움" w:hAnsi="돋움"/>
                <w:color w:val="404040" w:themeColor="text1" w:themeTint="BF"/>
              </w:rPr>
              <w:t>odo</w:t>
            </w:r>
            <w:proofErr w:type="spellEnd"/>
            <w:r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>
              <w:rPr>
                <w:rFonts w:ascii="돋움" w:eastAsia="돋움" w:hAnsi="돋움" w:hint="eastAsia"/>
                <w:color w:val="404040" w:themeColor="text1" w:themeTint="BF"/>
              </w:rPr>
              <w:t>숨기기</w:t>
            </w:r>
          </w:p>
        </w:tc>
        <w:tc>
          <w:tcPr>
            <w:tcW w:w="4706" w:type="dxa"/>
          </w:tcPr>
          <w:p w:rsidR="006C3C7F" w:rsidRPr="005D2BC6" w:rsidRDefault="006C3C7F" w:rsidP="006C3C7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사용자가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완료된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color w:val="404040" w:themeColor="text1" w:themeTint="BF"/>
              </w:rPr>
              <w:t>Todo</w:t>
            </w:r>
            <w:proofErr w:type="spellEnd"/>
            <w:r>
              <w:rPr>
                <w:rFonts w:hint="eastAsia"/>
                <w:color w:val="404040" w:themeColor="text1" w:themeTint="BF"/>
              </w:rPr>
              <w:t>를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숨길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수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있다</w:t>
            </w:r>
            <w:r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6C3C7F" w:rsidRPr="00D54A11" w:rsidRDefault="006C3C7F" w:rsidP="006C3C7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6C3C7F" w:rsidRPr="00D54A11" w:rsidTr="004144B9">
        <w:trPr>
          <w:trHeight w:val="372"/>
        </w:trPr>
        <w:tc>
          <w:tcPr>
            <w:tcW w:w="1335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lastRenderedPageBreak/>
              <w:t>UC01</w:t>
            </w:r>
            <w:r>
              <w:rPr>
                <w:rFonts w:ascii="돋움" w:eastAsia="돋움" w:hAnsi="돋움"/>
                <w:color w:val="404040" w:themeColor="text1" w:themeTint="BF"/>
              </w:rPr>
              <w:t>5</w:t>
            </w:r>
          </w:p>
        </w:tc>
        <w:tc>
          <w:tcPr>
            <w:tcW w:w="1714" w:type="dxa"/>
          </w:tcPr>
          <w:p w:rsidR="006C3C7F" w:rsidRPr="005D2BC6" w:rsidRDefault="006C3C7F" w:rsidP="006C3C7F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마감 체크</w:t>
            </w:r>
          </w:p>
        </w:tc>
        <w:tc>
          <w:tcPr>
            <w:tcW w:w="4706" w:type="dxa"/>
          </w:tcPr>
          <w:p w:rsidR="006C3C7F" w:rsidRPr="005D2BC6" w:rsidRDefault="006C3C7F" w:rsidP="006C3C7F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완료한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는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마감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체크를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해서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구별할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있다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6C3C7F" w:rsidRPr="00D54A11" w:rsidRDefault="006C3C7F" w:rsidP="006C3C7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</w:tbl>
    <w:p w:rsidR="0017696D" w:rsidRDefault="0017696D" w:rsidP="00BE571A"/>
    <w:p w:rsidR="00357453" w:rsidRDefault="0017696D" w:rsidP="00BE571A">
      <w:r>
        <w:br w:type="page"/>
      </w:r>
    </w:p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5" w:name="_Toc287096156"/>
      <w:bookmarkStart w:id="16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:rsidTr="00BA2195">
        <w:tc>
          <w:tcPr>
            <w:tcW w:w="8524" w:type="dxa"/>
          </w:tcPr>
          <w:p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17696D" w:rsidRDefault="0017696D" w:rsidP="00420E54"/>
    <w:p w:rsidR="004221DF" w:rsidRDefault="004221DF" w:rsidP="008A302C"/>
    <w:p w:rsidR="001723F7" w:rsidRPr="001723F7" w:rsidRDefault="006C3C7F" w:rsidP="003A2AF1">
      <w:bookmarkStart w:id="17" w:name="_Toc287096158"/>
      <w:r>
        <w:rPr>
          <w:noProof/>
        </w:rPr>
        <w:drawing>
          <wp:inline distT="0" distB="0" distL="0" distR="0">
            <wp:extent cx="5391150" cy="3952875"/>
            <wp:effectExtent l="0" t="0" r="0" b="0"/>
            <wp:docPr id="6" name="그림 6" descr="C:\Users\pig\AppData\Local\Microsoft\Windows\INetCache\Content.Word\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g\AppData\Local\Microsoft\Windows\INetCache\Content.Word\유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3F7" w:rsidRPr="001723F7" w:rsidRDefault="001723F7" w:rsidP="001723F7"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4221DF" w:rsidRDefault="00A128E1" w:rsidP="004221DF">
      <w:pPr>
        <w:pStyle w:val="4"/>
      </w:pPr>
      <w:r>
        <w:t>UC001</w:t>
      </w:r>
      <w:r w:rsidR="003A2AF1" w:rsidRPr="00C25FFA">
        <w:rPr>
          <w:rFonts w:hint="eastAsia"/>
        </w:rPr>
        <w:t xml:space="preserve">: </w:t>
      </w:r>
      <w:r>
        <w:rPr>
          <w:rFonts w:hint="eastAsia"/>
        </w:rPr>
        <w:t>로그인</w:t>
      </w:r>
      <w:r w:rsidR="007E70C2">
        <w:rPr>
          <w:rFonts w:hint="eastAsia"/>
        </w:rPr>
        <w:t xml:space="preserve"> </w:t>
      </w:r>
    </w:p>
    <w:p w:rsidR="005D2BC6" w:rsidRPr="005D2BC6" w:rsidRDefault="005D2BC6" w:rsidP="005D2BC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60277A" w:rsidRPr="005D2BC6" w:rsidRDefault="007E70C2" w:rsidP="00A128E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현재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A128E1" w:rsidRPr="005D2BC6">
              <w:rPr>
                <w:rStyle w:val="ae"/>
                <w:color w:val="404040" w:themeColor="text1" w:themeTint="BF"/>
              </w:rPr>
              <w:t>Todo</w:t>
            </w:r>
            <w:proofErr w:type="spellEnd"/>
            <w:r w:rsidR="00A128E1" w:rsidRPr="005D2BC6">
              <w:rPr>
                <w:rStyle w:val="ae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프로그램을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사용하고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,</w:t>
            </w:r>
            <w:r w:rsidR="00A128E1" w:rsidRPr="005D2BC6">
              <w:rPr>
                <w:rStyle w:val="ae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할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일과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과목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정보를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불러오기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위해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rStyle w:val="ae"/>
                <w:rFonts w:hint="eastAsia"/>
                <w:color w:val="404040" w:themeColor="text1" w:themeTint="BF"/>
              </w:rPr>
              <w:t>로그인을</w:t>
            </w:r>
            <w:proofErr w:type="spellEnd"/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BD575C" w:rsidRPr="005D2BC6" w:rsidRDefault="007E70C2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BD575C" w:rsidRPr="005D2BC6" w:rsidRDefault="00A128E1" w:rsidP="0060277A">
            <w:pPr>
              <w:rPr>
                <w:rStyle w:val="ae"/>
                <w:color w:val="404040" w:themeColor="text1" w:themeTint="BF"/>
              </w:rPr>
            </w:pPr>
            <w:proofErr w:type="spellStart"/>
            <w:r w:rsidRPr="005D2BC6">
              <w:rPr>
                <w:rStyle w:val="ae"/>
                <w:rFonts w:hint="eastAsia"/>
                <w:color w:val="404040" w:themeColor="text1" w:themeTint="BF"/>
              </w:rPr>
              <w:t>T</w:t>
            </w:r>
            <w:r w:rsidRPr="005D2BC6">
              <w:rPr>
                <w:rStyle w:val="ae"/>
                <w:color w:val="404040" w:themeColor="text1" w:themeTint="BF"/>
              </w:rPr>
              <w:t>odo</w:t>
            </w:r>
            <w:proofErr w:type="spellEnd"/>
            <w:r w:rsidRPr="005D2BC6">
              <w:rPr>
                <w:rStyle w:val="ae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프로그램을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실행한다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BD575C" w:rsidRPr="005D2BC6" w:rsidRDefault="00A128E1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사용자의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할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일과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과목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정보를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불러온다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60277A" w:rsidRPr="00D54A11" w:rsidTr="00C931EB">
        <w:tc>
          <w:tcPr>
            <w:tcW w:w="1514" w:type="dxa"/>
            <w:vMerge w:val="restart"/>
            <w:shd w:val="clear" w:color="auto" w:fill="CCCCCC"/>
            <w:vAlign w:val="center"/>
          </w:tcPr>
          <w:p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60277A" w:rsidRPr="005D2BC6" w:rsidRDefault="007E70C2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:rsidR="0060277A" w:rsidRPr="005D2BC6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사용자에게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로그인을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요구한다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60277A" w:rsidRPr="00A128E1" w:rsidTr="00C931EB">
        <w:tc>
          <w:tcPr>
            <w:tcW w:w="1514" w:type="dxa"/>
            <w:vMerge/>
            <w:shd w:val="clear" w:color="auto" w:fill="CCCCCC"/>
            <w:vAlign w:val="center"/>
          </w:tcPr>
          <w:p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60277A" w:rsidRPr="005D2BC6" w:rsidRDefault="0060277A" w:rsidP="00A030A1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60277A" w:rsidRPr="005D2BC6" w:rsidRDefault="0060277A" w:rsidP="0060277A">
            <w:pPr>
              <w:rPr>
                <w:rStyle w:val="ae"/>
                <w:color w:val="404040" w:themeColor="text1" w:themeTint="BF"/>
              </w:rPr>
            </w:pPr>
          </w:p>
        </w:tc>
      </w:tr>
      <w:tr w:rsidR="00C931EB" w:rsidRPr="00D54A11" w:rsidTr="00C931EB">
        <w:tc>
          <w:tcPr>
            <w:tcW w:w="1514" w:type="dxa"/>
            <w:vMerge w:val="restart"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:rsidR="00C931EB" w:rsidRPr="005D2BC6" w:rsidRDefault="00C931EB" w:rsidP="00C931EB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아이디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패스워드가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존재하지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C931EB" w:rsidRPr="00D54A11" w:rsidTr="00C931EB">
        <w:tc>
          <w:tcPr>
            <w:tcW w:w="1514" w:type="dxa"/>
            <w:vMerge/>
            <w:shd w:val="clear" w:color="auto" w:fill="CCCCCC"/>
            <w:vAlign w:val="center"/>
          </w:tcPr>
          <w:p w:rsidR="00C931EB" w:rsidRPr="00D54A11" w:rsidRDefault="00C931EB" w:rsidP="00C931EB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C931EB" w:rsidRPr="00C931EB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C931EB" w:rsidRPr="00D54A11" w:rsidTr="00C931EB">
        <w:tc>
          <w:tcPr>
            <w:tcW w:w="1514" w:type="dxa"/>
            <w:vMerge w:val="restart"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:rsidR="00C931EB" w:rsidRPr="005D2BC6" w:rsidRDefault="00C931EB" w:rsidP="00C931EB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아이디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패스워드가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존재하지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C931EB" w:rsidRPr="00D54A11" w:rsidTr="00C931EB">
        <w:tc>
          <w:tcPr>
            <w:tcW w:w="1514" w:type="dxa"/>
            <w:vMerge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C931EB" w:rsidRPr="005D2BC6" w:rsidRDefault="00C931EB" w:rsidP="00C931EB">
            <w:pPr>
              <w:rPr>
                <w:rStyle w:val="ae"/>
                <w:color w:val="404040" w:themeColor="text1" w:themeTint="BF"/>
              </w:rPr>
            </w:pPr>
          </w:p>
        </w:tc>
      </w:tr>
      <w:tr w:rsidR="00C931EB" w:rsidRPr="00D54A11" w:rsidTr="00C931EB">
        <w:tc>
          <w:tcPr>
            <w:tcW w:w="1514" w:type="dxa"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C931EB" w:rsidRPr="005D2BC6" w:rsidRDefault="00C931EB" w:rsidP="00C931EB">
            <w:pPr>
              <w:jc w:val="center"/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SN001</w:t>
            </w:r>
          </w:p>
        </w:tc>
        <w:tc>
          <w:tcPr>
            <w:tcW w:w="5872" w:type="dxa"/>
          </w:tcPr>
          <w:p w:rsidR="00C931EB" w:rsidRPr="005D2BC6" w:rsidRDefault="00C931EB" w:rsidP="00C931EB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</w:p>
        </w:tc>
      </w:tr>
    </w:tbl>
    <w:p w:rsidR="000C1642" w:rsidRDefault="000C1642" w:rsidP="000C1642"/>
    <w:p w:rsidR="005D2BC6" w:rsidRDefault="005D2BC6" w:rsidP="000C1642"/>
    <w:p w:rsidR="005D2BC6" w:rsidRDefault="005D2BC6" w:rsidP="005D2BC6">
      <w:pPr>
        <w:pStyle w:val="4"/>
      </w:pPr>
      <w:r>
        <w:rPr>
          <w:rFonts w:hint="eastAsia"/>
        </w:rPr>
        <w:t>UC002</w:t>
      </w:r>
      <w:r>
        <w:t xml:space="preserve">: </w:t>
      </w:r>
      <w:r>
        <w:rPr>
          <w:rFonts w:hint="eastAsia"/>
        </w:rPr>
        <w:t>로그아웃</w:t>
      </w:r>
    </w:p>
    <w:p w:rsidR="005D2BC6" w:rsidRPr="005D2BC6" w:rsidRDefault="005D2BC6" w:rsidP="005D2BC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5D2BC6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사용을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종료하기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로그아웃을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로그아웃하고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로그인창으로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돌아간다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5D2BC6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B02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lastRenderedPageBreak/>
        <w:t>UC003:</w:t>
      </w:r>
      <w:r>
        <w:rPr>
          <w:rFonts w:hint="eastAsia"/>
        </w:rPr>
        <w:t xml:space="preserve"> 회원가입</w:t>
      </w:r>
    </w:p>
    <w:p w:rsidR="00100CEE" w:rsidRP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2451FD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ID</w:t>
            </w:r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만들기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회원가입을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100CEE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D10C09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가입한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2451FD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451FD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회원가입에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필요한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사용자에게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입력받는다</w:t>
            </w:r>
            <w:proofErr w:type="spellEnd"/>
            <w:r w:rsidR="00100CEE"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253B83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53B83" w:rsidP="00E924A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gram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proofErr w:type="gram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253B83" w:rsidRDefault="00100CEE" w:rsidP="00E924A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E924AC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E924AC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용자가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 w:rsidR="00253B83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와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 w:rsidR="00253B83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있을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때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회원가입에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2451FD">
              <w:rPr>
                <w:rStyle w:val="ae"/>
                <w:rFonts w:hint="eastAsia"/>
                <w:color w:val="404040" w:themeColor="text1" w:themeTint="BF"/>
              </w:rPr>
              <w:t>3</w:t>
            </w:r>
          </w:p>
        </w:tc>
        <w:tc>
          <w:tcPr>
            <w:tcW w:w="6042" w:type="dxa"/>
          </w:tcPr>
          <w:p w:rsidR="00100CEE" w:rsidRPr="005D2BC6" w:rsidRDefault="00100CEE" w:rsidP="002451FD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2451FD">
              <w:rPr>
                <w:rStyle w:val="ae"/>
                <w:rFonts w:hint="eastAsia"/>
                <w:color w:val="404040" w:themeColor="text1" w:themeTint="BF"/>
              </w:rPr>
              <w:t>3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UC004</w:t>
      </w:r>
      <w:r>
        <w:t xml:space="preserve">: </w:t>
      </w:r>
      <w:r>
        <w:rPr>
          <w:rFonts w:hint="eastAsia"/>
        </w:rPr>
        <w:t>시간표 등록</w:t>
      </w:r>
    </w:p>
    <w:p w:rsidR="00100CEE" w:rsidRP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시간표를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등록하여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저장한다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버튼을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누른다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입력한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정보가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253B83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53B83" w:rsidP="00253B83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253B83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253B83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53B83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253B83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</w:p>
        </w:tc>
      </w:tr>
    </w:tbl>
    <w:p w:rsidR="00774744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UC005: 시간표 수정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D10C09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로그인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해야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수정된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B744A8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B744A8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05</w:t>
            </w: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B744A8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05</w:t>
            </w: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jc w:val="left"/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B744A8" w:rsidRPr="00D54A11" w:rsidTr="00B744A8">
        <w:tc>
          <w:tcPr>
            <w:tcW w:w="1514" w:type="dxa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5</w:t>
            </w:r>
          </w:p>
        </w:tc>
        <w:tc>
          <w:tcPr>
            <w:tcW w:w="5872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B04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B05</w:t>
            </w:r>
          </w:p>
        </w:tc>
      </w:tr>
    </w:tbl>
    <w:p w:rsidR="00100CEE" w:rsidRP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UC006: 시간표 삭제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D10C09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로그인해야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6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774744">
              <w:rPr>
                <w:rStyle w:val="ae"/>
                <w:color w:val="404040" w:themeColor="text1" w:themeTint="BF"/>
              </w:rPr>
              <w:t>…</w:t>
            </w:r>
            <w:r w:rsidR="00774744">
              <w:rPr>
                <w:rStyle w:val="ae"/>
                <w:color w:val="404040" w:themeColor="text1" w:themeTint="BF"/>
              </w:rPr>
              <w:t>-&gt;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B06</w:t>
            </w:r>
          </w:p>
        </w:tc>
      </w:tr>
    </w:tbl>
    <w:p w:rsidR="00774744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</w:t>
      </w:r>
      <w:r>
        <w:t xml:space="preserve">007: </w:t>
      </w:r>
      <w:r>
        <w:rPr>
          <w:rFonts w:hint="eastAsia"/>
        </w:rPr>
        <w:t>과목 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B744A8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3" w:type="dxa"/>
            <w:gridSpan w:val="2"/>
          </w:tcPr>
          <w:p w:rsidR="00100CEE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특정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과목을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선택하여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관련된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확인한다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3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B744A8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3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3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B744A8">
        <w:tc>
          <w:tcPr>
            <w:tcW w:w="1513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7</w:t>
            </w:r>
          </w:p>
        </w:tc>
        <w:tc>
          <w:tcPr>
            <w:tcW w:w="5873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특정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해당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창으로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넘어간다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B744A8">
        <w:tc>
          <w:tcPr>
            <w:tcW w:w="1513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B744A8">
        <w:tc>
          <w:tcPr>
            <w:tcW w:w="1513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0B26D7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A07</w:t>
            </w:r>
          </w:p>
        </w:tc>
        <w:tc>
          <w:tcPr>
            <w:tcW w:w="5873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B744A8">
        <w:tc>
          <w:tcPr>
            <w:tcW w:w="1513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B744A8" w:rsidRPr="00D54A11" w:rsidTr="00B744A8">
        <w:tc>
          <w:tcPr>
            <w:tcW w:w="1513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07</w:t>
            </w:r>
          </w:p>
        </w:tc>
        <w:tc>
          <w:tcPr>
            <w:tcW w:w="5873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3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B744A8" w:rsidRPr="00B744A8" w:rsidRDefault="00B744A8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B744A8" w:rsidRPr="00D54A11" w:rsidTr="00B744A8">
        <w:tc>
          <w:tcPr>
            <w:tcW w:w="1513" w:type="dxa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5873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B07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UC008: 날짜 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특정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날짜를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선택하여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관련된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확인한다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8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설정한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날짜의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창으로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넘어간다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8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</w:t>
      </w:r>
      <w:r>
        <w:t xml:space="preserve">009: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등록</w:t>
      </w:r>
    </w:p>
    <w:p w:rsidR="00100CEE" w:rsidRDefault="00100CEE" w:rsidP="00100CEE"/>
    <w:tbl>
      <w:tblPr>
        <w:tblW w:w="8464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6020"/>
      </w:tblGrid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50" w:type="dxa"/>
            <w:gridSpan w:val="2"/>
          </w:tcPr>
          <w:p w:rsidR="00100CEE" w:rsidRPr="005D2BC6" w:rsidRDefault="00DF3A89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="00503177">
              <w:rPr>
                <w:rStyle w:val="ae"/>
                <w:color w:val="404040" w:themeColor="text1" w:themeTint="BF"/>
              </w:rPr>
              <w:t xml:space="preserve"> </w:t>
            </w:r>
            <w:proofErr w:type="spellStart"/>
            <w:r w:rsidR="00503177"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 w:rsidR="00503177"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50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50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50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0B26D7" w:rsidRPr="00D54A11" w:rsidRDefault="000B26D7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DF3A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9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(1)</w:t>
            </w:r>
          </w:p>
        </w:tc>
        <w:tc>
          <w:tcPr>
            <w:tcW w:w="6020" w:type="dxa"/>
            <w:shd w:val="clear" w:color="auto" w:fill="auto"/>
          </w:tcPr>
          <w:p w:rsidR="000B26D7" w:rsidRPr="005D2BC6" w:rsidRDefault="000B26D7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B26D7" w:rsidRPr="00A128E1" w:rsidTr="00B744A8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B09(2)</w:t>
            </w:r>
          </w:p>
        </w:tc>
        <w:tc>
          <w:tcPr>
            <w:tcW w:w="6020" w:type="dxa"/>
            <w:shd w:val="clear" w:color="auto" w:fill="auto"/>
          </w:tcPr>
          <w:p w:rsidR="000B26D7" w:rsidRPr="000B26D7" w:rsidRDefault="000B26D7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503177">
              <w:rPr>
                <w:rStyle w:val="ae"/>
                <w:rFonts w:hint="eastAsia"/>
                <w:color w:val="404040" w:themeColor="text1" w:themeTint="BF"/>
              </w:rPr>
              <w:t>T</w:t>
            </w:r>
            <w:r w:rsidR="00503177">
              <w:rPr>
                <w:rStyle w:val="ae"/>
                <w:color w:val="404040" w:themeColor="text1" w:themeTint="BF"/>
              </w:rPr>
              <w:t>odo</w:t>
            </w:r>
            <w:proofErr w:type="spellEnd"/>
            <w:r w:rsidR="00503177">
              <w:rPr>
                <w:rStyle w:val="ae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작성한다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A128E1" w:rsidTr="00B744A8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B09(3)</w:t>
            </w:r>
          </w:p>
        </w:tc>
        <w:tc>
          <w:tcPr>
            <w:tcW w:w="6020" w:type="dxa"/>
            <w:shd w:val="clear" w:color="auto" w:fill="auto"/>
          </w:tcPr>
          <w:p w:rsidR="000B26D7" w:rsidRDefault="000B26D7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작성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클릭한다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503177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A09</w:t>
            </w:r>
          </w:p>
        </w:tc>
        <w:tc>
          <w:tcPr>
            <w:tcW w:w="6020" w:type="dxa"/>
            <w:shd w:val="clear" w:color="auto" w:fill="auto"/>
          </w:tcPr>
          <w:p w:rsidR="00100CEE" w:rsidRPr="005D2BC6" w:rsidRDefault="00B744A8" w:rsidP="00B744A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A10</w:t>
            </w:r>
          </w:p>
        </w:tc>
        <w:tc>
          <w:tcPr>
            <w:tcW w:w="6020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돌아온다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E09</w:t>
            </w:r>
          </w:p>
        </w:tc>
        <w:tc>
          <w:tcPr>
            <w:tcW w:w="6020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B09(3)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작성하지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완료를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B744A8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</w:t>
            </w:r>
          </w:p>
        </w:tc>
        <w:tc>
          <w:tcPr>
            <w:tcW w:w="6020" w:type="dxa"/>
            <w:shd w:val="clear" w:color="auto" w:fill="auto"/>
          </w:tcPr>
          <w:p w:rsidR="00B744A8" w:rsidRDefault="00B744A8" w:rsidP="00B744A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</w:p>
        </w:tc>
      </w:tr>
      <w:tr w:rsidR="00B744A8" w:rsidRPr="00D54A11" w:rsidTr="00B744A8">
        <w:tc>
          <w:tcPr>
            <w:tcW w:w="1514" w:type="dxa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20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B08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B09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UC010</w:t>
      </w:r>
      <w:r>
        <w:t xml:space="preserve">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수정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0B26D7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503177">
              <w:rPr>
                <w:rStyle w:val="ae"/>
                <w:color w:val="404040" w:themeColor="text1" w:themeTint="BF"/>
              </w:rPr>
              <w:t>Todo</w:t>
            </w:r>
            <w:proofErr w:type="spellEnd"/>
            <w:r w:rsidR="00503177">
              <w:rPr>
                <w:rStyle w:val="ae"/>
                <w:rFonts w:hint="eastAsia"/>
                <w:color w:val="404040" w:themeColor="text1" w:themeTint="BF"/>
              </w:rPr>
              <w:t>의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0B26D7" w:rsidRPr="005D2BC6" w:rsidRDefault="000B26D7" w:rsidP="000B26D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</w:t>
            </w:r>
            <w:r>
              <w:rPr>
                <w:rStyle w:val="ae"/>
                <w:color w:val="404040" w:themeColor="text1" w:themeTint="BF"/>
              </w:rPr>
              <w:t>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3C53D5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수정한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D54A11" w:rsidTr="00D10C09">
        <w:tc>
          <w:tcPr>
            <w:tcW w:w="1514" w:type="dxa"/>
            <w:vMerge w:val="restart"/>
            <w:shd w:val="clear" w:color="auto" w:fill="CCCCCC"/>
            <w:vAlign w:val="center"/>
          </w:tcPr>
          <w:p w:rsidR="000B26D7" w:rsidRPr="00D54A11" w:rsidRDefault="000B26D7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0B26D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10(1)</w:t>
            </w:r>
          </w:p>
        </w:tc>
        <w:tc>
          <w:tcPr>
            <w:tcW w:w="5872" w:type="dxa"/>
            <w:shd w:val="clear" w:color="auto" w:fill="auto"/>
          </w:tcPr>
          <w:p w:rsidR="000B26D7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3C53D5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B26D7" w:rsidRPr="00A128E1" w:rsidTr="000B26D7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B10(2)</w:t>
            </w:r>
          </w:p>
        </w:tc>
        <w:tc>
          <w:tcPr>
            <w:tcW w:w="5872" w:type="dxa"/>
            <w:shd w:val="clear" w:color="auto" w:fill="auto"/>
          </w:tcPr>
          <w:p w:rsidR="000B26D7" w:rsidRPr="005D2BC6" w:rsidRDefault="000B26D7" w:rsidP="00B744A8">
            <w:pPr>
              <w:jc w:val="left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3C53D5"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 w:rsidR="003C53D5">
              <w:rPr>
                <w:rStyle w:val="ae"/>
                <w:rFonts w:hint="eastAsia"/>
                <w:color w:val="404040" w:themeColor="text1" w:themeTint="BF"/>
              </w:rPr>
              <w:t>의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A128E1" w:rsidTr="000B26D7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B10(3)</w:t>
            </w:r>
          </w:p>
        </w:tc>
        <w:tc>
          <w:tcPr>
            <w:tcW w:w="5872" w:type="dxa"/>
            <w:shd w:val="clear" w:color="auto" w:fill="auto"/>
          </w:tcPr>
          <w:p w:rsidR="000B26D7" w:rsidRDefault="000B26D7" w:rsidP="00B744A8">
            <w:pPr>
              <w:jc w:val="left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3C53D5"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0B26D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A10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화면으로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돌아온다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B744A8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5872" w:type="dxa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color w:val="404040" w:themeColor="text1" w:themeTint="BF"/>
              </w:rPr>
              <w:t>…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="003C53D5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B10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 xml:space="preserve">UC011: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삭제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하나를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503177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등록되어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50317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B11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503177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SN011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color w:val="404040" w:themeColor="text1" w:themeTint="BF"/>
              </w:rPr>
              <w:t>…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B11</w:t>
            </w:r>
          </w:p>
        </w:tc>
      </w:tr>
    </w:tbl>
    <w:p w:rsidR="00100CEE" w:rsidRPr="00503177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 xml:space="preserve">UC012: </w:t>
      </w:r>
      <w:proofErr w:type="spellStart"/>
      <w:r>
        <w:rPr>
          <w:rFonts w:hint="eastAsia"/>
        </w:rPr>
        <w:t>Todo</w:t>
      </w:r>
      <w:proofErr w:type="spellEnd"/>
      <w:r>
        <w:t xml:space="preserve"> </w:t>
      </w:r>
      <w:r>
        <w:rPr>
          <w:rFonts w:hint="eastAsia"/>
        </w:rPr>
        <w:t>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하나의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503177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시스템은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상세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보여준다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B12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(1)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A030A1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B744A8">
            <w:pPr>
              <w:jc w:val="center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B12(2)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B744A8">
            <w:pPr>
              <w:jc w:val="left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A12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오류메세지를</w:t>
            </w:r>
            <w:proofErr w:type="spellEnd"/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A030A1" w:rsidRPr="00D54A11" w:rsidTr="00A030A1">
        <w:tc>
          <w:tcPr>
            <w:tcW w:w="1514" w:type="dxa"/>
            <w:vMerge w:val="restart"/>
            <w:shd w:val="clear" w:color="auto" w:fill="CCCCCC"/>
            <w:vAlign w:val="center"/>
          </w:tcPr>
          <w:p w:rsidR="00A030A1" w:rsidRPr="00D54A11" w:rsidRDefault="00A030A1" w:rsidP="00A030A1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A030A1" w:rsidRPr="005D2BC6" w:rsidRDefault="00A030A1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12</w:t>
            </w:r>
          </w:p>
        </w:tc>
        <w:tc>
          <w:tcPr>
            <w:tcW w:w="5872" w:type="dxa"/>
            <w:shd w:val="clear" w:color="auto" w:fill="auto"/>
          </w:tcPr>
          <w:p w:rsidR="00A030A1" w:rsidRPr="005D2BC6" w:rsidRDefault="00A030A1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A030A1" w:rsidRPr="00D54A11" w:rsidTr="00A030A1">
        <w:tc>
          <w:tcPr>
            <w:tcW w:w="1514" w:type="dxa"/>
            <w:vMerge/>
            <w:shd w:val="clear" w:color="auto" w:fill="CCCCCC"/>
            <w:vAlign w:val="center"/>
          </w:tcPr>
          <w:p w:rsidR="00A030A1" w:rsidRPr="00D54A11" w:rsidRDefault="00A030A1" w:rsidP="00A030A1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A030A1" w:rsidRPr="005D2BC6" w:rsidRDefault="00A030A1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A030A1" w:rsidRPr="005D2BC6" w:rsidRDefault="00A030A1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A030A1" w:rsidRPr="00D54A11" w:rsidTr="00A030A1">
        <w:tc>
          <w:tcPr>
            <w:tcW w:w="1514" w:type="dxa"/>
            <w:shd w:val="clear" w:color="auto" w:fill="CCCCCC"/>
            <w:vAlign w:val="center"/>
          </w:tcPr>
          <w:p w:rsidR="00A030A1" w:rsidRPr="00D54A11" w:rsidRDefault="00A030A1" w:rsidP="00A030A1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A030A1" w:rsidRPr="005D2BC6" w:rsidRDefault="00A030A1" w:rsidP="00A030A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5872" w:type="dxa"/>
          </w:tcPr>
          <w:p w:rsidR="00A030A1" w:rsidRPr="005D2BC6" w:rsidRDefault="00A030A1" w:rsidP="00A030A1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B12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 xml:space="preserve">UC013: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정렬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9"/>
        <w:gridCol w:w="5873"/>
      </w:tblGrid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과목명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마감기한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실제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마감일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완료여부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중요도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시작날짜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정렬방식을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FB5C20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FB5C20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정렬기준에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맞게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출력해주어야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FB5C20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B13</w:t>
            </w:r>
          </w:p>
        </w:tc>
        <w:tc>
          <w:tcPr>
            <w:tcW w:w="5873" w:type="dxa"/>
            <w:shd w:val="clear" w:color="auto" w:fill="auto"/>
          </w:tcPr>
          <w:p w:rsidR="00100CEE" w:rsidRPr="005D2BC6" w:rsidRDefault="00FB5C20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T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기준을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정렬방식을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기준으로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출력한다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9" w:type="dxa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SN013</w:t>
            </w:r>
          </w:p>
        </w:tc>
        <w:tc>
          <w:tcPr>
            <w:tcW w:w="5873" w:type="dxa"/>
          </w:tcPr>
          <w:p w:rsidR="00100CEE" w:rsidRPr="005D2BC6" w:rsidRDefault="00100CEE" w:rsidP="00FB5C20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FB5C20">
              <w:rPr>
                <w:rStyle w:val="ae"/>
                <w:color w:val="404040" w:themeColor="text1" w:themeTint="BF"/>
              </w:rPr>
              <w:t>B01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color w:val="404040" w:themeColor="text1" w:themeTint="BF"/>
              </w:rPr>
              <w:t>…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color w:val="404040" w:themeColor="text1" w:themeTint="BF"/>
              </w:rPr>
              <w:t>…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B13</w:t>
            </w:r>
          </w:p>
        </w:tc>
      </w:tr>
    </w:tbl>
    <w:p w:rsidR="00100CEE" w:rsidRDefault="00100CEE" w:rsidP="00100CEE"/>
    <w:p w:rsidR="009124FF" w:rsidRPr="00FB5C20" w:rsidRDefault="009124FF" w:rsidP="009124FF"/>
    <w:p w:rsidR="009124FF" w:rsidRPr="009124FF" w:rsidRDefault="009124FF" w:rsidP="009124FF">
      <w:pPr>
        <w:pStyle w:val="4"/>
      </w:pPr>
      <w:r>
        <w:t xml:space="preserve">UC014: 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숨기기</w:t>
      </w:r>
    </w:p>
    <w:p w:rsidR="009124FF" w:rsidRDefault="009124FF" w:rsidP="009124F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0"/>
        <w:gridCol w:w="1124"/>
        <w:gridCol w:w="5712"/>
      </w:tblGrid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36" w:type="dxa"/>
            <w:gridSpan w:val="2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숨길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36" w:type="dxa"/>
            <w:gridSpan w:val="2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36" w:type="dxa"/>
            <w:gridSpan w:val="2"/>
          </w:tcPr>
          <w:p w:rsidR="009124FF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9124FF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존재해야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E405C1" w:rsidRDefault="00E405C1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체크를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해줘야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숨기는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대상은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여야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36" w:type="dxa"/>
            <w:gridSpan w:val="2"/>
          </w:tcPr>
          <w:p w:rsidR="009124FF" w:rsidRPr="005D2BC6" w:rsidRDefault="00E405C1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숨김이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설정된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다시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해제되기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전까지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숨겨진다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vMerge w:val="restart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9124F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B14(1)</w:t>
            </w:r>
          </w:p>
        </w:tc>
        <w:tc>
          <w:tcPr>
            <w:tcW w:w="5712" w:type="dxa"/>
            <w:shd w:val="clear" w:color="auto" w:fill="auto"/>
          </w:tcPr>
          <w:p w:rsidR="009124FF" w:rsidRPr="005D2BC6" w:rsidRDefault="009124FF" w:rsidP="009124F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완료된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T</w:t>
            </w:r>
            <w:r w:rsidR="00E405C1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odo</w:t>
            </w:r>
            <w:proofErr w:type="spellEnd"/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의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숨김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체크한다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9124FF" w:rsidRPr="00A128E1" w:rsidTr="009124FF">
        <w:tc>
          <w:tcPr>
            <w:tcW w:w="1480" w:type="dxa"/>
            <w:vMerge/>
            <w:shd w:val="clear" w:color="auto" w:fill="CCCCCC"/>
            <w:vAlign w:val="center"/>
          </w:tcPr>
          <w:p w:rsidR="009124FF" w:rsidRPr="00D54A11" w:rsidRDefault="009124FF" w:rsidP="009124F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E405C1">
            <w:pPr>
              <w:jc w:val="center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B14(2)</w:t>
            </w:r>
          </w:p>
        </w:tc>
        <w:tc>
          <w:tcPr>
            <w:tcW w:w="5712" w:type="dxa"/>
            <w:shd w:val="clear" w:color="auto" w:fill="auto"/>
          </w:tcPr>
          <w:p w:rsidR="009124FF" w:rsidRPr="005D2BC6" w:rsidRDefault="00E405C1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숨겨진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9124F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712" w:type="dxa"/>
            <w:shd w:val="clear" w:color="auto" w:fill="auto"/>
          </w:tcPr>
          <w:p w:rsidR="009124FF" w:rsidRPr="005D2BC6" w:rsidRDefault="009124FF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9124F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712" w:type="dxa"/>
            <w:shd w:val="clear" w:color="auto" w:fill="auto"/>
          </w:tcPr>
          <w:p w:rsidR="009124FF" w:rsidRPr="005D2BC6" w:rsidRDefault="009124FF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9124FF" w:rsidRPr="00D54A11" w:rsidTr="009124FF">
        <w:tc>
          <w:tcPr>
            <w:tcW w:w="1480" w:type="dxa"/>
            <w:vMerge w:val="restart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1124" w:type="dxa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SN014</w:t>
            </w:r>
            <w:r>
              <w:rPr>
                <w:rStyle w:val="ae"/>
                <w:color w:val="404040" w:themeColor="text1" w:themeTint="BF"/>
              </w:rPr>
              <w:t>(1)</w:t>
            </w:r>
          </w:p>
        </w:tc>
        <w:tc>
          <w:tcPr>
            <w:tcW w:w="5712" w:type="dxa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B14</w:t>
            </w:r>
            <w:r w:rsidR="00A030A1">
              <w:rPr>
                <w:rStyle w:val="ae"/>
                <w:color w:val="404040" w:themeColor="text1" w:themeTint="BF"/>
              </w:rPr>
              <w:t>(1) (</w:t>
            </w:r>
            <w:r w:rsidR="00A030A1">
              <w:rPr>
                <w:rStyle w:val="ae"/>
                <w:rFonts w:hint="eastAsia"/>
                <w:color w:val="404040" w:themeColor="text1" w:themeTint="BF"/>
              </w:rPr>
              <w:t>숨김</w:t>
            </w:r>
            <w:r w:rsidR="00A030A1">
              <w:rPr>
                <w:rStyle w:val="ae"/>
                <w:color w:val="404040" w:themeColor="text1" w:themeTint="BF"/>
              </w:rPr>
              <w:t>)</w:t>
            </w:r>
          </w:p>
        </w:tc>
      </w:tr>
      <w:tr w:rsidR="009124FF" w:rsidRPr="00D54A11" w:rsidTr="009124FF">
        <w:tc>
          <w:tcPr>
            <w:tcW w:w="1480" w:type="dxa"/>
            <w:vMerge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</w:p>
        </w:tc>
        <w:tc>
          <w:tcPr>
            <w:tcW w:w="1124" w:type="dxa"/>
          </w:tcPr>
          <w:p w:rsidR="009124FF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SN014(2)</w:t>
            </w:r>
          </w:p>
        </w:tc>
        <w:tc>
          <w:tcPr>
            <w:tcW w:w="5712" w:type="dxa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proofErr w:type="gramStart"/>
            <w:r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A030A1">
              <w:rPr>
                <w:rStyle w:val="ae"/>
                <w:rFonts w:hint="eastAsia"/>
                <w:color w:val="404040" w:themeColor="text1" w:themeTint="BF"/>
              </w:rPr>
              <w:t>B</w:t>
            </w:r>
            <w:r w:rsidR="00A030A1">
              <w:rPr>
                <w:rStyle w:val="ae"/>
                <w:color w:val="404040" w:themeColor="text1" w:themeTint="BF"/>
              </w:rPr>
              <w:t>14(1)</w:t>
            </w:r>
            <w:r w:rsidR="00A030A1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B14</w:t>
            </w:r>
            <w:r w:rsidR="00A030A1">
              <w:rPr>
                <w:rStyle w:val="ae"/>
                <w:color w:val="404040" w:themeColor="text1" w:themeTint="BF"/>
              </w:rPr>
              <w:t>(2) (</w:t>
            </w:r>
            <w:r w:rsidR="00A030A1">
              <w:rPr>
                <w:rStyle w:val="ae"/>
                <w:rFonts w:hint="eastAsia"/>
                <w:color w:val="404040" w:themeColor="text1" w:themeTint="BF"/>
              </w:rPr>
              <w:t>해제</w:t>
            </w:r>
            <w:r w:rsidR="00A030A1">
              <w:rPr>
                <w:rStyle w:val="ae"/>
                <w:color w:val="404040" w:themeColor="text1" w:themeTint="BF"/>
              </w:rPr>
              <w:t>)</w:t>
            </w:r>
          </w:p>
        </w:tc>
      </w:tr>
    </w:tbl>
    <w:p w:rsidR="009124FF" w:rsidRDefault="009124FF" w:rsidP="009124FF">
      <w:pPr>
        <w:widowControl/>
        <w:wordWrap/>
        <w:autoSpaceDE/>
        <w:autoSpaceDN/>
        <w:jc w:val="left"/>
      </w:pPr>
      <w:r>
        <w:br w:type="page"/>
      </w:r>
    </w:p>
    <w:p w:rsidR="00D650DC" w:rsidRDefault="00D650DC" w:rsidP="00D650DC">
      <w:pPr>
        <w:pStyle w:val="4"/>
      </w:pPr>
      <w:bookmarkStart w:id="19" w:name="_Toc447209011"/>
      <w:r>
        <w:rPr>
          <w:rFonts w:hint="eastAsia"/>
        </w:rPr>
        <w:lastRenderedPageBreak/>
        <w:t>UC01</w:t>
      </w:r>
      <w:r w:rsidR="006C3C7F">
        <w:t>5</w:t>
      </w:r>
      <w:r>
        <w:rPr>
          <w:rFonts w:hint="eastAsia"/>
        </w:rPr>
        <w:t>: 마감 체크</w:t>
      </w:r>
    </w:p>
    <w:p w:rsidR="00D650DC" w:rsidRDefault="00D650DC" w:rsidP="00D650DC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D650DC" w:rsidRPr="00D54A11" w:rsidTr="00E27DC0">
        <w:tc>
          <w:tcPr>
            <w:tcW w:w="1513" w:type="dxa"/>
            <w:shd w:val="clear" w:color="auto" w:fill="CCCCCC"/>
            <w:vAlign w:val="center"/>
          </w:tcPr>
          <w:p w:rsidR="00D650DC" w:rsidRPr="00D54A11" w:rsidRDefault="00D650DC" w:rsidP="00E27DC0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3" w:type="dxa"/>
            <w:gridSpan w:val="2"/>
          </w:tcPr>
          <w:p w:rsidR="00D650DC" w:rsidRPr="005D2BC6" w:rsidRDefault="00D650DC" w:rsidP="00E27DC0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목록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일은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마감했다고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체크한다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D650DC" w:rsidRPr="00D54A11" w:rsidTr="00E27DC0">
        <w:tc>
          <w:tcPr>
            <w:tcW w:w="1513" w:type="dxa"/>
            <w:shd w:val="clear" w:color="auto" w:fill="CCCCCC"/>
            <w:vAlign w:val="center"/>
          </w:tcPr>
          <w:p w:rsidR="00D650DC" w:rsidRPr="00D54A11" w:rsidRDefault="00D650DC" w:rsidP="00E27DC0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3" w:type="dxa"/>
            <w:gridSpan w:val="2"/>
          </w:tcPr>
          <w:p w:rsidR="00D650DC" w:rsidRPr="005D2BC6" w:rsidRDefault="00D650DC" w:rsidP="00E27DC0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D650DC" w:rsidRPr="00D54A11" w:rsidTr="00E27DC0">
        <w:tc>
          <w:tcPr>
            <w:tcW w:w="1513" w:type="dxa"/>
            <w:shd w:val="clear" w:color="auto" w:fill="CCCCCC"/>
            <w:vAlign w:val="center"/>
          </w:tcPr>
          <w:p w:rsidR="00D650DC" w:rsidRPr="00D54A11" w:rsidRDefault="00D650DC" w:rsidP="00E27DC0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3" w:type="dxa"/>
            <w:gridSpan w:val="2"/>
          </w:tcPr>
          <w:p w:rsidR="00D650DC" w:rsidRDefault="00D650DC" w:rsidP="00E27DC0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D650DC" w:rsidRPr="005D2BC6" w:rsidRDefault="00D650DC" w:rsidP="00E27DC0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존재해야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D650DC" w:rsidRPr="00D54A11" w:rsidTr="00E27DC0">
        <w:tc>
          <w:tcPr>
            <w:tcW w:w="1513" w:type="dxa"/>
            <w:shd w:val="clear" w:color="auto" w:fill="CCCCCC"/>
            <w:vAlign w:val="center"/>
          </w:tcPr>
          <w:p w:rsidR="00D650DC" w:rsidRPr="00D54A11" w:rsidRDefault="00D650DC" w:rsidP="00E27DC0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3" w:type="dxa"/>
            <w:gridSpan w:val="2"/>
          </w:tcPr>
          <w:p w:rsidR="00D650DC" w:rsidRPr="005D2BC6" w:rsidRDefault="00D650DC" w:rsidP="00E27DC0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마감한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이동한다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D650DC" w:rsidRPr="00D54A11" w:rsidTr="00E27DC0">
        <w:tc>
          <w:tcPr>
            <w:tcW w:w="1513" w:type="dxa"/>
            <w:vMerge w:val="restart"/>
            <w:shd w:val="clear" w:color="auto" w:fill="CCCCCC"/>
            <w:vAlign w:val="center"/>
          </w:tcPr>
          <w:p w:rsidR="00D650DC" w:rsidRPr="00D54A11" w:rsidRDefault="00D650DC" w:rsidP="00E27DC0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D650DC" w:rsidRPr="005D2BC6" w:rsidRDefault="00D650DC" w:rsidP="006C3C7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</w:t>
            </w:r>
            <w:r w:rsidR="006C3C7F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5873" w:type="dxa"/>
            <w:shd w:val="clear" w:color="auto" w:fill="auto"/>
          </w:tcPr>
          <w:p w:rsidR="00D650DC" w:rsidRPr="005D2BC6" w:rsidRDefault="00D650DC" w:rsidP="00E27DC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마감되지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하나를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선택해서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마감버튼을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D650DC" w:rsidRPr="00A128E1" w:rsidTr="00E27DC0">
        <w:tc>
          <w:tcPr>
            <w:tcW w:w="1513" w:type="dxa"/>
            <w:vMerge/>
            <w:shd w:val="clear" w:color="auto" w:fill="CCCCCC"/>
            <w:vAlign w:val="center"/>
          </w:tcPr>
          <w:p w:rsidR="00D650DC" w:rsidRPr="00D54A11" w:rsidRDefault="00D650DC" w:rsidP="00E27DC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D650DC" w:rsidRPr="005D2BC6" w:rsidRDefault="00D650DC" w:rsidP="00E27DC0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D650DC" w:rsidRPr="005D2BC6" w:rsidRDefault="00D650DC" w:rsidP="00E27DC0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D650DC" w:rsidRPr="00D54A11" w:rsidTr="00E27DC0">
        <w:tc>
          <w:tcPr>
            <w:tcW w:w="1513" w:type="dxa"/>
            <w:shd w:val="clear" w:color="auto" w:fill="CCCCCC"/>
            <w:vAlign w:val="center"/>
          </w:tcPr>
          <w:p w:rsidR="00D650DC" w:rsidRPr="00D54A11" w:rsidRDefault="00D650DC" w:rsidP="00E27DC0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D650DC" w:rsidRPr="005D2BC6" w:rsidRDefault="00D650DC" w:rsidP="00E27DC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D650DC" w:rsidRPr="005D2BC6" w:rsidRDefault="00D650DC" w:rsidP="00E27DC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D650DC" w:rsidRPr="00D54A11" w:rsidTr="00E27DC0">
        <w:tc>
          <w:tcPr>
            <w:tcW w:w="1513" w:type="dxa"/>
            <w:shd w:val="clear" w:color="auto" w:fill="CCCCCC"/>
            <w:vAlign w:val="center"/>
          </w:tcPr>
          <w:p w:rsidR="00D650DC" w:rsidRPr="00D54A11" w:rsidRDefault="00D650DC" w:rsidP="00E27DC0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D650DC" w:rsidRPr="005D2BC6" w:rsidRDefault="00D650DC" w:rsidP="00E27DC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D650DC" w:rsidRPr="005D2BC6" w:rsidRDefault="00D650DC" w:rsidP="00E27DC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D650DC" w:rsidRPr="00D54A11" w:rsidTr="00E27DC0">
        <w:tc>
          <w:tcPr>
            <w:tcW w:w="1513" w:type="dxa"/>
            <w:shd w:val="clear" w:color="auto" w:fill="CCCCCC"/>
            <w:vAlign w:val="center"/>
          </w:tcPr>
          <w:p w:rsidR="00D650DC" w:rsidRPr="00D54A11" w:rsidRDefault="00D650DC" w:rsidP="00E27DC0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D650DC" w:rsidRPr="005D2BC6" w:rsidRDefault="00D650DC" w:rsidP="006C3C7F">
            <w:pPr>
              <w:jc w:val="center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</w:t>
            </w:r>
            <w:r w:rsidR="006C3C7F">
              <w:rPr>
                <w:rStyle w:val="ae"/>
                <w:color w:val="404040" w:themeColor="text1" w:themeTint="BF"/>
              </w:rPr>
              <w:t>5</w:t>
            </w:r>
          </w:p>
        </w:tc>
        <w:tc>
          <w:tcPr>
            <w:tcW w:w="5873" w:type="dxa"/>
          </w:tcPr>
          <w:p w:rsidR="00D650DC" w:rsidRPr="005D2BC6" w:rsidRDefault="00D650DC" w:rsidP="006C3C7F">
            <w:pPr>
              <w:jc w:val="left"/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</w:t>
            </w:r>
            <w:r w:rsidR="006C3C7F">
              <w:rPr>
                <w:rStyle w:val="ae"/>
                <w:color w:val="404040" w:themeColor="text1" w:themeTint="BF"/>
              </w:rPr>
              <w:t>5</w:t>
            </w:r>
          </w:p>
        </w:tc>
      </w:tr>
    </w:tbl>
    <w:p w:rsidR="00D650DC" w:rsidRDefault="00D650DC" w:rsidP="00D650DC">
      <w:pPr>
        <w:widowControl/>
        <w:wordWrap/>
        <w:autoSpaceDE/>
        <w:autoSpaceDN/>
        <w:jc w:val="left"/>
      </w:pPr>
      <w:r>
        <w:br w:type="page"/>
      </w:r>
    </w:p>
    <w:p w:rsidR="007E70C2" w:rsidRDefault="005A219F" w:rsidP="007E70C2">
      <w:pPr>
        <w:pStyle w:val="2"/>
      </w:pPr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446"/>
        <w:gridCol w:w="1389"/>
        <w:gridCol w:w="4727"/>
      </w:tblGrid>
      <w:tr w:rsidR="005A219F" w:rsidRPr="00D54A11" w:rsidTr="001445E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446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389" w:type="dxa"/>
            <w:shd w:val="clear" w:color="auto" w:fill="CCCCCC"/>
            <w:vAlign w:val="center"/>
          </w:tcPr>
          <w:p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6C3C7F" w:rsidRPr="00D54A11" w:rsidTr="001445EF">
        <w:trPr>
          <w:trHeight w:val="356"/>
        </w:trPr>
        <w:tc>
          <w:tcPr>
            <w:tcW w:w="923" w:type="dxa"/>
          </w:tcPr>
          <w:p w:rsidR="006C3C7F" w:rsidRPr="00137A89" w:rsidRDefault="006C3C7F" w:rsidP="006C3C7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 w:rsidRPr="00137A89">
              <w:rPr>
                <w:rStyle w:val="ae"/>
                <w:rFonts w:hint="eastAsia"/>
                <w:color w:val="000000" w:themeColor="text1"/>
                <w:szCs w:val="20"/>
              </w:rPr>
              <w:t>SC001</w:t>
            </w:r>
          </w:p>
        </w:tc>
        <w:tc>
          <w:tcPr>
            <w:tcW w:w="1446" w:type="dxa"/>
          </w:tcPr>
          <w:p w:rsidR="006C3C7F" w:rsidRPr="00137A89" w:rsidRDefault="006C3C7F" w:rsidP="006C3C7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 w:rsidRPr="00137A89">
              <w:rPr>
                <w:rStyle w:val="ae"/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1389" w:type="dxa"/>
          </w:tcPr>
          <w:p w:rsidR="006C3C7F" w:rsidRPr="00137A89" w:rsidRDefault="006C3C7F" w:rsidP="006C3C7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 w:rsidRPr="00137A89">
              <w:rPr>
                <w:rStyle w:val="ae"/>
                <w:rFonts w:hint="eastAsia"/>
                <w:color w:val="000000" w:themeColor="text1"/>
                <w:szCs w:val="20"/>
              </w:rPr>
              <w:t>UC001</w:t>
            </w:r>
          </w:p>
        </w:tc>
        <w:tc>
          <w:tcPr>
            <w:tcW w:w="4727" w:type="dxa"/>
          </w:tcPr>
          <w:p w:rsidR="006C3C7F" w:rsidRPr="00137A89" w:rsidRDefault="006C3C7F" w:rsidP="006C3C7F">
            <w:pPr>
              <w:jc w:val="left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아이디와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받아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데이터베이스와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비교하여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  <w:szCs w:val="20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000000" w:themeColor="text1"/>
                <w:szCs w:val="20"/>
              </w:rPr>
              <w:t>.</w:t>
            </w:r>
          </w:p>
        </w:tc>
      </w:tr>
      <w:tr w:rsidR="006C3C7F" w:rsidRPr="00D54A11" w:rsidTr="001445EF">
        <w:trPr>
          <w:trHeight w:val="356"/>
        </w:trPr>
        <w:tc>
          <w:tcPr>
            <w:tcW w:w="923" w:type="dxa"/>
          </w:tcPr>
          <w:p w:rsidR="006C3C7F" w:rsidRPr="00137A89" w:rsidRDefault="006C3C7F" w:rsidP="006C3C7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SC002</w:t>
            </w:r>
          </w:p>
        </w:tc>
        <w:tc>
          <w:tcPr>
            <w:tcW w:w="1446" w:type="dxa"/>
          </w:tcPr>
          <w:p w:rsidR="006C3C7F" w:rsidRPr="00137A89" w:rsidRDefault="006C3C7F" w:rsidP="006C3C7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1389" w:type="dxa"/>
          </w:tcPr>
          <w:p w:rsidR="006C3C7F" w:rsidRPr="00137A89" w:rsidRDefault="006C3C7F" w:rsidP="006C3C7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UC00</w:t>
            </w:r>
            <w:r>
              <w:rPr>
                <w:rStyle w:val="ae"/>
                <w:color w:val="000000" w:themeColor="text1"/>
                <w:szCs w:val="20"/>
              </w:rPr>
              <w:t>3</w:t>
            </w:r>
          </w:p>
        </w:tc>
        <w:tc>
          <w:tcPr>
            <w:tcW w:w="4727" w:type="dxa"/>
          </w:tcPr>
          <w:p w:rsidR="006C3C7F" w:rsidRDefault="006C3C7F" w:rsidP="006C3C7F">
            <w:pPr>
              <w:jc w:val="left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사용자의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기본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받아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데이터베이스에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저장하여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회원가입을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.</w:t>
            </w:r>
          </w:p>
        </w:tc>
      </w:tr>
      <w:tr w:rsidR="006C3C7F" w:rsidRPr="00D54A11" w:rsidTr="001445EF">
        <w:trPr>
          <w:trHeight w:val="356"/>
        </w:trPr>
        <w:tc>
          <w:tcPr>
            <w:tcW w:w="923" w:type="dxa"/>
          </w:tcPr>
          <w:p w:rsidR="006C3C7F" w:rsidRPr="00137A89" w:rsidRDefault="006C3C7F" w:rsidP="006C3C7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C003</w:t>
            </w:r>
          </w:p>
        </w:tc>
        <w:tc>
          <w:tcPr>
            <w:tcW w:w="1446" w:type="dxa"/>
          </w:tcPr>
          <w:p w:rsidR="006C3C7F" w:rsidRPr="00137A89" w:rsidRDefault="006C3C7F" w:rsidP="006C3C7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메인(달력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)</w:t>
            </w:r>
          </w:p>
        </w:tc>
        <w:tc>
          <w:tcPr>
            <w:tcW w:w="1389" w:type="dxa"/>
          </w:tcPr>
          <w:p w:rsidR="006C3C7F" w:rsidRPr="00137A89" w:rsidRDefault="006C3C7F" w:rsidP="006C3C7F">
            <w:pPr>
              <w:jc w:val="center"/>
              <w:rPr>
                <w:rStyle w:val="ae"/>
                <w:color w:val="000000" w:themeColor="text1"/>
                <w:szCs w:val="20"/>
              </w:rPr>
            </w:pPr>
          </w:p>
        </w:tc>
        <w:tc>
          <w:tcPr>
            <w:tcW w:w="4727" w:type="dxa"/>
          </w:tcPr>
          <w:p w:rsidR="006C3C7F" w:rsidRPr="00137A89" w:rsidRDefault="006C3C7F" w:rsidP="006C3C7F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사용자의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정보가 적힌 달력을 보여준다.</w:t>
            </w:r>
          </w:p>
        </w:tc>
      </w:tr>
      <w:tr w:rsidR="006C3C7F" w:rsidRPr="00D54A11" w:rsidTr="001445EF">
        <w:trPr>
          <w:trHeight w:val="356"/>
        </w:trPr>
        <w:tc>
          <w:tcPr>
            <w:tcW w:w="923" w:type="dxa"/>
          </w:tcPr>
          <w:p w:rsidR="006C3C7F" w:rsidRPr="00137A89" w:rsidRDefault="006C3C7F" w:rsidP="006C3C7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C004</w:t>
            </w:r>
          </w:p>
        </w:tc>
        <w:tc>
          <w:tcPr>
            <w:tcW w:w="1446" w:type="dxa"/>
          </w:tcPr>
          <w:p w:rsidR="006C3C7F" w:rsidRPr="00137A89" w:rsidRDefault="006C3C7F" w:rsidP="006C3C7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과목 시간표</w:t>
            </w:r>
          </w:p>
        </w:tc>
        <w:tc>
          <w:tcPr>
            <w:tcW w:w="1389" w:type="dxa"/>
          </w:tcPr>
          <w:p w:rsidR="006C3C7F" w:rsidRPr="00137A89" w:rsidRDefault="006C3C7F" w:rsidP="006C3C7F">
            <w:pPr>
              <w:jc w:val="center"/>
              <w:rPr>
                <w:rStyle w:val="ae"/>
                <w:color w:val="000000" w:themeColor="text1"/>
                <w:szCs w:val="20"/>
              </w:rPr>
            </w:pPr>
          </w:p>
        </w:tc>
        <w:tc>
          <w:tcPr>
            <w:tcW w:w="4727" w:type="dxa"/>
          </w:tcPr>
          <w:p w:rsidR="006C3C7F" w:rsidRPr="00137A89" w:rsidRDefault="006C3C7F" w:rsidP="006C3C7F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사용자의 시간표를 보여준다.</w:t>
            </w:r>
          </w:p>
        </w:tc>
      </w:tr>
      <w:tr w:rsidR="006C3C7F" w:rsidRPr="00D54A11" w:rsidTr="001445EF">
        <w:trPr>
          <w:trHeight w:val="356"/>
        </w:trPr>
        <w:tc>
          <w:tcPr>
            <w:tcW w:w="923" w:type="dxa"/>
          </w:tcPr>
          <w:p w:rsidR="006C3C7F" w:rsidRPr="00137A89" w:rsidRDefault="006C3C7F" w:rsidP="006C3C7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C005</w:t>
            </w:r>
          </w:p>
        </w:tc>
        <w:tc>
          <w:tcPr>
            <w:tcW w:w="1446" w:type="dxa"/>
          </w:tcPr>
          <w:p w:rsidR="006C3C7F" w:rsidRPr="00137A89" w:rsidRDefault="006C3C7F" w:rsidP="006C3C7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시간표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 등록</w:t>
            </w:r>
          </w:p>
        </w:tc>
        <w:tc>
          <w:tcPr>
            <w:tcW w:w="1389" w:type="dxa"/>
          </w:tcPr>
          <w:p w:rsidR="006C3C7F" w:rsidRPr="00137A89" w:rsidRDefault="006C3C7F" w:rsidP="006C3C7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C004</w:t>
            </w:r>
          </w:p>
        </w:tc>
        <w:tc>
          <w:tcPr>
            <w:tcW w:w="4727" w:type="dxa"/>
          </w:tcPr>
          <w:p w:rsidR="006C3C7F" w:rsidRPr="001445EF" w:rsidRDefault="006C3C7F" w:rsidP="006C3C7F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445EF">
              <w:rPr>
                <w:rFonts w:ascii="돋움" w:eastAsia="돋움" w:hAnsi="돋움" w:hint="eastAsia"/>
                <w:color w:val="000000" w:themeColor="text1"/>
                <w:szCs w:val="20"/>
              </w:rPr>
              <w:t>사용자가 자신의 시간표를 시스템에 등록하여 저장한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다.</w:t>
            </w:r>
          </w:p>
        </w:tc>
      </w:tr>
      <w:tr w:rsidR="006C3C7F" w:rsidRPr="00D54A11" w:rsidTr="001445EF">
        <w:trPr>
          <w:trHeight w:val="356"/>
        </w:trPr>
        <w:tc>
          <w:tcPr>
            <w:tcW w:w="923" w:type="dxa"/>
          </w:tcPr>
          <w:p w:rsidR="006C3C7F" w:rsidRPr="00137A89" w:rsidRDefault="006C3C7F" w:rsidP="006C3C7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C006</w:t>
            </w:r>
          </w:p>
        </w:tc>
        <w:tc>
          <w:tcPr>
            <w:tcW w:w="1446" w:type="dxa"/>
          </w:tcPr>
          <w:p w:rsidR="006C3C7F" w:rsidRPr="00137A89" w:rsidRDefault="006C3C7F" w:rsidP="006C3C7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시간표 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1389" w:type="dxa"/>
          </w:tcPr>
          <w:p w:rsidR="006C3C7F" w:rsidRPr="00137A89" w:rsidRDefault="006C3C7F" w:rsidP="006C3C7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C005</w:t>
            </w:r>
          </w:p>
        </w:tc>
        <w:tc>
          <w:tcPr>
            <w:tcW w:w="4727" w:type="dxa"/>
          </w:tcPr>
          <w:p w:rsidR="006C3C7F" w:rsidRPr="001445EF" w:rsidRDefault="006C3C7F" w:rsidP="006C3C7F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445EF">
              <w:rPr>
                <w:rFonts w:ascii="돋움" w:eastAsia="돋움" w:hAnsi="돋움" w:hint="eastAsia"/>
                <w:color w:val="000000" w:themeColor="text1"/>
                <w:szCs w:val="20"/>
              </w:rPr>
              <w:t>사용자가 등록된 시간표의 내용을 수정한다.</w:t>
            </w:r>
          </w:p>
        </w:tc>
      </w:tr>
      <w:tr w:rsidR="006C3C7F" w:rsidRPr="00D54A11" w:rsidTr="001445EF">
        <w:trPr>
          <w:trHeight w:val="372"/>
        </w:trPr>
        <w:tc>
          <w:tcPr>
            <w:tcW w:w="923" w:type="dxa"/>
          </w:tcPr>
          <w:p w:rsidR="006C3C7F" w:rsidRPr="00137A89" w:rsidRDefault="006C3C7F" w:rsidP="006C3C7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C007</w:t>
            </w:r>
          </w:p>
        </w:tc>
        <w:tc>
          <w:tcPr>
            <w:tcW w:w="1446" w:type="dxa"/>
          </w:tcPr>
          <w:p w:rsidR="006C3C7F" w:rsidRPr="00137A89" w:rsidRDefault="006C3C7F" w:rsidP="006C3C7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T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odo</w:t>
            </w:r>
            <w:proofErr w:type="spellEnd"/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 xml:space="preserve"> List</w:t>
            </w:r>
          </w:p>
        </w:tc>
        <w:tc>
          <w:tcPr>
            <w:tcW w:w="1389" w:type="dxa"/>
          </w:tcPr>
          <w:p w:rsidR="006C3C7F" w:rsidRPr="00137A89" w:rsidRDefault="006C3C7F" w:rsidP="006C3C7F">
            <w:pPr>
              <w:jc w:val="center"/>
              <w:rPr>
                <w:rStyle w:val="ae"/>
                <w:color w:val="000000" w:themeColor="text1"/>
                <w:szCs w:val="20"/>
              </w:rPr>
            </w:pPr>
          </w:p>
        </w:tc>
        <w:tc>
          <w:tcPr>
            <w:tcW w:w="4727" w:type="dxa"/>
          </w:tcPr>
          <w:p w:rsidR="006C3C7F" w:rsidRPr="00137A89" w:rsidRDefault="006C3C7F" w:rsidP="006C3C7F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사용자가 등록한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list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를 보여준다.</w:t>
            </w:r>
          </w:p>
        </w:tc>
      </w:tr>
      <w:tr w:rsidR="006C3C7F" w:rsidRPr="00D54A11" w:rsidTr="001445EF">
        <w:trPr>
          <w:trHeight w:val="372"/>
        </w:trPr>
        <w:tc>
          <w:tcPr>
            <w:tcW w:w="923" w:type="dxa"/>
          </w:tcPr>
          <w:p w:rsidR="006C3C7F" w:rsidRPr="00137A89" w:rsidRDefault="006C3C7F" w:rsidP="006C3C7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C008</w:t>
            </w:r>
          </w:p>
        </w:tc>
        <w:tc>
          <w:tcPr>
            <w:tcW w:w="1446" w:type="dxa"/>
          </w:tcPr>
          <w:p w:rsidR="006C3C7F" w:rsidRPr="00137A89" w:rsidRDefault="006C3C7F" w:rsidP="006C3C7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T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odo</w:t>
            </w:r>
            <w:proofErr w:type="spellEnd"/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등록</w:t>
            </w:r>
          </w:p>
        </w:tc>
        <w:tc>
          <w:tcPr>
            <w:tcW w:w="1389" w:type="dxa"/>
          </w:tcPr>
          <w:p w:rsidR="006C3C7F" w:rsidRPr="00137A89" w:rsidRDefault="006C3C7F" w:rsidP="006C3C7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C009</w:t>
            </w:r>
          </w:p>
        </w:tc>
        <w:tc>
          <w:tcPr>
            <w:tcW w:w="4727" w:type="dxa"/>
          </w:tcPr>
          <w:p w:rsidR="006C3C7F" w:rsidRPr="00137A89" w:rsidRDefault="006C3C7F" w:rsidP="006C3C7F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사용자가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를 등록한다.</w:t>
            </w:r>
          </w:p>
        </w:tc>
      </w:tr>
      <w:tr w:rsidR="006C3C7F" w:rsidRPr="00A93536" w:rsidTr="001445EF">
        <w:trPr>
          <w:trHeight w:val="372"/>
        </w:trPr>
        <w:tc>
          <w:tcPr>
            <w:tcW w:w="923" w:type="dxa"/>
          </w:tcPr>
          <w:p w:rsidR="006C3C7F" w:rsidRPr="001445EF" w:rsidRDefault="006C3C7F" w:rsidP="006C3C7F">
            <w:pPr>
              <w:jc w:val="center"/>
              <w:rPr>
                <w:rFonts w:ascii="돋움" w:eastAsia="돋움" w:hAnsi="돋움"/>
                <w:b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C009</w:t>
            </w:r>
          </w:p>
        </w:tc>
        <w:tc>
          <w:tcPr>
            <w:tcW w:w="1446" w:type="dxa"/>
          </w:tcPr>
          <w:p w:rsidR="006C3C7F" w:rsidRPr="00137A89" w:rsidRDefault="006C3C7F" w:rsidP="006C3C7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T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odo</w:t>
            </w:r>
            <w:proofErr w:type="spellEnd"/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1389" w:type="dxa"/>
          </w:tcPr>
          <w:p w:rsidR="006C3C7F" w:rsidRPr="00137A89" w:rsidRDefault="006C3C7F" w:rsidP="006C3C7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C010</w:t>
            </w:r>
          </w:p>
        </w:tc>
        <w:tc>
          <w:tcPr>
            <w:tcW w:w="4727" w:type="dxa"/>
          </w:tcPr>
          <w:p w:rsidR="006C3C7F" w:rsidRPr="00137A89" w:rsidRDefault="006C3C7F" w:rsidP="006C3C7F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사용자가 등록된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의 내용을 수정한다.</w:t>
            </w:r>
          </w:p>
        </w:tc>
      </w:tr>
      <w:tr w:rsidR="006C3C7F" w:rsidRPr="00A93536" w:rsidTr="001445EF">
        <w:trPr>
          <w:trHeight w:val="372"/>
        </w:trPr>
        <w:tc>
          <w:tcPr>
            <w:tcW w:w="923" w:type="dxa"/>
          </w:tcPr>
          <w:p w:rsidR="006C3C7F" w:rsidRDefault="006C3C7F" w:rsidP="006C3C7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C010</w:t>
            </w:r>
          </w:p>
        </w:tc>
        <w:tc>
          <w:tcPr>
            <w:tcW w:w="1446" w:type="dxa"/>
          </w:tcPr>
          <w:p w:rsidR="006C3C7F" w:rsidRPr="00137A89" w:rsidRDefault="006C3C7F" w:rsidP="006C3C7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 세부사항</w:t>
            </w:r>
          </w:p>
        </w:tc>
        <w:tc>
          <w:tcPr>
            <w:tcW w:w="1389" w:type="dxa"/>
          </w:tcPr>
          <w:p w:rsidR="006C3C7F" w:rsidRDefault="006C3C7F" w:rsidP="006C3C7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UC012</w:t>
            </w:r>
          </w:p>
        </w:tc>
        <w:tc>
          <w:tcPr>
            <w:tcW w:w="4727" w:type="dxa"/>
          </w:tcPr>
          <w:p w:rsidR="006C3C7F" w:rsidRDefault="006C3C7F" w:rsidP="006C3C7F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List에서 각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항목을 선택하여 세부상항을 보여준다.</w:t>
            </w:r>
          </w:p>
        </w:tc>
      </w:tr>
      <w:tr w:rsidR="006C3C7F" w:rsidRPr="00A93536" w:rsidTr="001445EF">
        <w:trPr>
          <w:trHeight w:val="372"/>
        </w:trPr>
        <w:tc>
          <w:tcPr>
            <w:tcW w:w="923" w:type="dxa"/>
          </w:tcPr>
          <w:p w:rsidR="006C3C7F" w:rsidRDefault="006C3C7F" w:rsidP="006C3C7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SC011</w:t>
            </w:r>
          </w:p>
        </w:tc>
        <w:tc>
          <w:tcPr>
            <w:tcW w:w="1446" w:type="dxa"/>
          </w:tcPr>
          <w:p w:rsidR="006C3C7F" w:rsidRDefault="006C3C7F" w:rsidP="006C3C7F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완료 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 List</w:t>
            </w:r>
          </w:p>
        </w:tc>
        <w:tc>
          <w:tcPr>
            <w:tcW w:w="1389" w:type="dxa"/>
          </w:tcPr>
          <w:p w:rsidR="006C3C7F" w:rsidRDefault="006C3C7F" w:rsidP="006C3C7F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UC014</w:t>
            </w:r>
          </w:p>
        </w:tc>
        <w:tc>
          <w:tcPr>
            <w:tcW w:w="4727" w:type="dxa"/>
          </w:tcPr>
          <w:p w:rsidR="006C3C7F" w:rsidRDefault="006C3C7F" w:rsidP="006C3C7F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완료된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항목들을 보여준다.</w:t>
            </w:r>
          </w:p>
        </w:tc>
      </w:tr>
    </w:tbl>
    <w:p w:rsidR="005A219F" w:rsidRDefault="005A219F" w:rsidP="003C1E0F"/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270"/>
        <w:gridCol w:w="1409"/>
        <w:gridCol w:w="3124"/>
      </w:tblGrid>
      <w:tr w:rsidR="005A219F" w:rsidRPr="00D54A11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5A219F" w:rsidRPr="007E70C2" w:rsidRDefault="005A219F" w:rsidP="00123551">
            <w:pPr>
              <w:rPr>
                <w:rStyle w:val="ae"/>
              </w:rPr>
            </w:pPr>
          </w:p>
        </w:tc>
      </w:tr>
      <w:tr w:rsidR="003C1E0F" w:rsidRPr="00D54A11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7E70C2" w:rsidRDefault="003C1E0F" w:rsidP="005A219F">
            <w:pPr>
              <w:jc w:val="center"/>
              <w:rPr>
                <w:rStyle w:val="ae"/>
              </w:rPr>
            </w:pPr>
          </w:p>
        </w:tc>
      </w:tr>
      <w:tr w:rsidR="003C1E0F" w:rsidRPr="00D54A11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7E70C2" w:rsidRDefault="00865E89" w:rsidP="006C3C7F">
            <w:pPr>
              <w:ind w:left="282"/>
              <w:rPr>
                <w:rStyle w:val="ae"/>
              </w:rPr>
            </w:pPr>
          </w:p>
        </w:tc>
      </w:tr>
    </w:tbl>
    <w:p w:rsidR="003C1E0F" w:rsidRPr="003C1E0F" w:rsidRDefault="003C1E0F" w:rsidP="003C1E0F"/>
    <w:p w:rsidR="004221DF" w:rsidRDefault="004221DF" w:rsidP="004221DF">
      <w:r>
        <w:br w:type="page"/>
      </w:r>
      <w:bookmarkStart w:id="22" w:name="_Toc287096159"/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E7254" w:rsidP="00DA237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성능</w:t>
            </w:r>
          </w:p>
        </w:tc>
        <w:tc>
          <w:tcPr>
            <w:tcW w:w="6074" w:type="dxa"/>
          </w:tcPr>
          <w:p w:rsidR="000E7254" w:rsidRDefault="000E7254" w:rsidP="00342162">
            <w:r>
              <w:rPr>
                <w:rFonts w:hint="eastAsia"/>
              </w:rPr>
              <w:t>불필요한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</w:p>
          <w:p w:rsidR="000E7254" w:rsidRPr="00BA2195" w:rsidRDefault="000E7254" w:rsidP="00342162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단순화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E7254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보안</w:t>
            </w:r>
          </w:p>
        </w:tc>
        <w:tc>
          <w:tcPr>
            <w:tcW w:w="6074" w:type="dxa"/>
          </w:tcPr>
          <w:p w:rsidR="000578B6" w:rsidRPr="00BA2195" w:rsidRDefault="000E7254" w:rsidP="00342162"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암호화</w:t>
            </w:r>
          </w:p>
        </w:tc>
      </w:tr>
      <w:tr w:rsidR="000578B6" w:rsidRPr="000E7254" w:rsidTr="00D54A11">
        <w:tc>
          <w:tcPr>
            <w:tcW w:w="2450" w:type="dxa"/>
          </w:tcPr>
          <w:p w:rsidR="000578B6" w:rsidRPr="00D54A11" w:rsidRDefault="000E7254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디자인</w:t>
            </w:r>
          </w:p>
        </w:tc>
        <w:tc>
          <w:tcPr>
            <w:tcW w:w="6074" w:type="dxa"/>
          </w:tcPr>
          <w:p w:rsidR="000578B6" w:rsidRPr="00BA2195" w:rsidRDefault="000E7254" w:rsidP="00342162">
            <w:r>
              <w:rPr>
                <w:rFonts w:hint="eastAsia"/>
              </w:rPr>
              <w:t>직관적이고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심플한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headerReference w:type="default" r:id="rId11"/>
      <w:footerReference w:type="even" r:id="rId12"/>
      <w:footerReference w:type="default" r:id="rId13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FF9" w:rsidRDefault="00251FF9">
      <w:r>
        <w:separator/>
      </w:r>
    </w:p>
    <w:p w:rsidR="00251FF9" w:rsidRDefault="00251FF9"/>
    <w:p w:rsidR="00251FF9" w:rsidRDefault="00251FF9"/>
    <w:p w:rsidR="00251FF9" w:rsidRDefault="00251FF9"/>
  </w:endnote>
  <w:endnote w:type="continuationSeparator" w:id="0">
    <w:p w:rsidR="00251FF9" w:rsidRDefault="00251FF9">
      <w:r>
        <w:continuationSeparator/>
      </w:r>
    </w:p>
    <w:p w:rsidR="00251FF9" w:rsidRDefault="00251FF9"/>
    <w:p w:rsidR="00251FF9" w:rsidRDefault="00251FF9"/>
    <w:p w:rsidR="00251FF9" w:rsidRDefault="00251F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DAE" w:rsidRDefault="00D57DAE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D57DAE" w:rsidRDefault="00D57DAE"/>
  <w:p w:rsidR="00D57DAE" w:rsidRDefault="00D57DAE"/>
  <w:p w:rsidR="00D57DAE" w:rsidRDefault="00D57DAE"/>
  <w:p w:rsidR="00D57DAE" w:rsidRDefault="00D57DA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DAE" w:rsidRDefault="00D57DAE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8326F1">
      <w:rPr>
        <w:noProof/>
      </w:rPr>
      <w:t>- 19 -</w:t>
    </w:r>
    <w:r>
      <w:fldChar w:fldCharType="end"/>
    </w:r>
  </w:p>
  <w:p w:rsidR="00D57DAE" w:rsidRDefault="00D57DAE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F4F989D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FF9" w:rsidRDefault="00251FF9">
      <w:r>
        <w:separator/>
      </w:r>
    </w:p>
    <w:p w:rsidR="00251FF9" w:rsidRDefault="00251FF9"/>
    <w:p w:rsidR="00251FF9" w:rsidRDefault="00251FF9"/>
    <w:p w:rsidR="00251FF9" w:rsidRDefault="00251FF9"/>
  </w:footnote>
  <w:footnote w:type="continuationSeparator" w:id="0">
    <w:p w:rsidR="00251FF9" w:rsidRDefault="00251FF9">
      <w:r>
        <w:continuationSeparator/>
      </w:r>
    </w:p>
    <w:p w:rsidR="00251FF9" w:rsidRDefault="00251FF9"/>
    <w:p w:rsidR="00251FF9" w:rsidRDefault="00251FF9"/>
    <w:p w:rsidR="00251FF9" w:rsidRDefault="00251FF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4"/>
      <w:gridCol w:w="2565"/>
      <w:gridCol w:w="1660"/>
      <w:gridCol w:w="2541"/>
    </w:tblGrid>
    <w:tr w:rsidR="00D57DAE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57DAE" w:rsidRPr="00D54A11" w:rsidRDefault="00D57DAE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57DAE" w:rsidRPr="00D54A11" w:rsidRDefault="00DA2377" w:rsidP="007F1D8E">
          <w:pPr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대학생을 위한 </w:t>
          </w:r>
          <w:proofErr w:type="spellStart"/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>odo</w:t>
          </w:r>
          <w:proofErr w:type="spellEnd"/>
          <w:r>
            <w:rPr>
              <w:rFonts w:ascii="돋움" w:eastAsia="돋움" w:hAnsi="돋움"/>
            </w:rPr>
            <w:t xml:space="preserve"> List</w:t>
          </w:r>
        </w:p>
      </w:tc>
      <w:tc>
        <w:tcPr>
          <w:tcW w:w="1698" w:type="dxa"/>
          <w:shd w:val="clear" w:color="auto" w:fill="E6E6E6"/>
          <w:vAlign w:val="center"/>
        </w:tcPr>
        <w:p w:rsidR="00D57DAE" w:rsidRPr="00D54A11" w:rsidRDefault="00D57DAE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57DAE" w:rsidRPr="00DA2377" w:rsidRDefault="00DA2377" w:rsidP="00D54A11">
          <w:pPr>
            <w:jc w:val="center"/>
            <w:rPr>
              <w:rFonts w:ascii="돋움" w:eastAsia="돋움" w:hAnsi="돋움"/>
              <w:sz w:val="16"/>
              <w:szCs w:val="16"/>
            </w:rPr>
          </w:pPr>
          <w:r w:rsidRPr="00DA2377">
            <w:rPr>
              <w:rFonts w:ascii="돋움" w:eastAsia="돋움" w:hAnsi="돋움" w:hint="eastAsia"/>
              <w:sz w:val="16"/>
              <w:szCs w:val="16"/>
            </w:rPr>
            <w:t>2</w:t>
          </w:r>
          <w:r w:rsidRPr="00DA2377">
            <w:rPr>
              <w:rFonts w:ascii="돋움" w:eastAsia="돋움" w:hAnsi="돋움"/>
              <w:sz w:val="16"/>
              <w:szCs w:val="16"/>
            </w:rPr>
            <w:t>017/09/15 ~ 2017/12</w:t>
          </w:r>
        </w:p>
      </w:tc>
    </w:tr>
    <w:tr w:rsidR="00D57DAE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57DAE" w:rsidRPr="00D54A11" w:rsidRDefault="00D57DAE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57DAE" w:rsidRPr="00D54A11" w:rsidRDefault="00DA2377" w:rsidP="00DA2377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 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D57DAE" w:rsidRPr="00D54A11" w:rsidRDefault="00D57DAE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57DAE" w:rsidRPr="00D54A11" w:rsidRDefault="0007036E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2.2</w:t>
          </w:r>
        </w:p>
      </w:tc>
    </w:tr>
  </w:tbl>
  <w:p w:rsidR="00D57DAE" w:rsidRPr="00EF53CF" w:rsidRDefault="00D57DAE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7274B3C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7FFA6C01"/>
    <w:multiLevelType w:val="multilevel"/>
    <w:tmpl w:val="2E74635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23E"/>
    <w:rsid w:val="00067825"/>
    <w:rsid w:val="00067EC6"/>
    <w:rsid w:val="00067EFD"/>
    <w:rsid w:val="00070247"/>
    <w:rsid w:val="0007036E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2749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26D7"/>
    <w:rsid w:val="000B5629"/>
    <w:rsid w:val="000B5E10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5CF4"/>
    <w:rsid w:val="000E6040"/>
    <w:rsid w:val="000E6B87"/>
    <w:rsid w:val="000E7254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3EE2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CEE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50B"/>
    <w:rsid w:val="00107D1E"/>
    <w:rsid w:val="001100AA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A89"/>
    <w:rsid w:val="00137C50"/>
    <w:rsid w:val="00137DCF"/>
    <w:rsid w:val="0014065E"/>
    <w:rsid w:val="00140B86"/>
    <w:rsid w:val="0014162F"/>
    <w:rsid w:val="00142063"/>
    <w:rsid w:val="001428D0"/>
    <w:rsid w:val="00142F05"/>
    <w:rsid w:val="001435D4"/>
    <w:rsid w:val="00143838"/>
    <w:rsid w:val="001445EF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5B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1FD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1FF9"/>
    <w:rsid w:val="00253474"/>
    <w:rsid w:val="00253B83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53DD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07B2A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6C18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53D5"/>
    <w:rsid w:val="003C5811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4E48"/>
    <w:rsid w:val="0040633D"/>
    <w:rsid w:val="00407968"/>
    <w:rsid w:val="00407E1E"/>
    <w:rsid w:val="00407FB1"/>
    <w:rsid w:val="00410282"/>
    <w:rsid w:val="00410285"/>
    <w:rsid w:val="0041080F"/>
    <w:rsid w:val="004113D8"/>
    <w:rsid w:val="00411529"/>
    <w:rsid w:val="004128AB"/>
    <w:rsid w:val="00412CAB"/>
    <w:rsid w:val="00413C31"/>
    <w:rsid w:val="004144B9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177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880"/>
    <w:rsid w:val="00510CF9"/>
    <w:rsid w:val="00511F0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27D94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2627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642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2BC6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2E4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56A85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6C2"/>
    <w:rsid w:val="006C3C7F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6EC"/>
    <w:rsid w:val="00730F22"/>
    <w:rsid w:val="00731276"/>
    <w:rsid w:val="00731AF2"/>
    <w:rsid w:val="00733290"/>
    <w:rsid w:val="00733C57"/>
    <w:rsid w:val="0073484E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2E1"/>
    <w:rsid w:val="00774744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D8E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26F1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1BF2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03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4FF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90D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3D48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A5A"/>
    <w:rsid w:val="009C0E74"/>
    <w:rsid w:val="009C0FE4"/>
    <w:rsid w:val="009C213B"/>
    <w:rsid w:val="009C32B0"/>
    <w:rsid w:val="009C585F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30A1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28E1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536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44A8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08F5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279D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2F83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1EB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B26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C09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57DAE"/>
    <w:rsid w:val="00D615F8"/>
    <w:rsid w:val="00D62D27"/>
    <w:rsid w:val="00D62D8F"/>
    <w:rsid w:val="00D650DC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377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A89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43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5C1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4AC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5ED4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6C6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5C20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CC17DFCE-B4C7-4A29-B03B-8E205507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9124F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00CC6-4A13-447C-8825-54397E8B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88</TotalTime>
  <Pages>20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9366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Windows 사용자</cp:lastModifiedBy>
  <cp:revision>26</cp:revision>
  <cp:lastPrinted>2008-01-26T04:17:00Z</cp:lastPrinted>
  <dcterms:created xsi:type="dcterms:W3CDTF">2017-11-10T04:10:00Z</dcterms:created>
  <dcterms:modified xsi:type="dcterms:W3CDTF">2017-12-02T08:55:00Z</dcterms:modified>
</cp:coreProperties>
</file>