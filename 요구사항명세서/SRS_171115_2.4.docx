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5119B" w:rsidP="00D8617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="00D8617E"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04CE4" w:rsidP="00D04CE4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5119B" w:rsidP="00D8617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04CE4" w:rsidP="00D668F3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5119B" w:rsidP="00D8617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="00D8617E"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D04CE4" w:rsidRPr="00C144EE">
              <w:rPr>
                <w:rFonts w:ascii="돋움" w:eastAsia="돋움" w:hAnsi="돋움" w:hint="eastAsia"/>
              </w:rPr>
              <w:t>U</w:t>
            </w:r>
            <w:r w:rsidR="00D04CE4" w:rsidRPr="00C144EE">
              <w:rPr>
                <w:rFonts w:ascii="돋움" w:eastAsia="돋움" w:hAnsi="돋움"/>
              </w:rPr>
              <w:t xml:space="preserve">C </w:t>
            </w:r>
            <w:r w:rsidR="00D04CE4" w:rsidRPr="00C144EE">
              <w:rPr>
                <w:rFonts w:ascii="돋움" w:eastAsia="돋움" w:hAnsi="돋움" w:hint="eastAsia"/>
              </w:rPr>
              <w:t>변경,</w:t>
            </w:r>
            <w:r w:rsidR="00D04CE4" w:rsidRPr="00C144EE">
              <w:rPr>
                <w:rFonts w:ascii="돋움" w:eastAsia="돋움" w:hAnsi="돋움"/>
              </w:rPr>
              <w:t xml:space="preserve"> </w:t>
            </w:r>
            <w:r w:rsidR="00D04CE4"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FD075D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Pr="00C144EE" w:rsidRDefault="00FD075D" w:rsidP="00FD075D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Pr="00C144EE" w:rsidRDefault="00FD075D" w:rsidP="00FD075D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요구사항 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재분석 및 작성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</w:rPr>
              <w:t xml:space="preserve"> 수정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불필요한 부분삭제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/>
              </w:rPr>
              <w:t xml:space="preserve">UC014 - </w:t>
            </w:r>
            <w:r>
              <w:rPr>
                <w:rFonts w:ascii="돋움" w:eastAsia="돋움" w:hAnsi="돋움" w:hint="eastAsia"/>
              </w:rPr>
              <w:t>중요도 설정)</w:t>
            </w:r>
            <w:r>
              <w:rPr>
                <w:rFonts w:ascii="돋움" w:eastAsia="돋움" w:hAnsi="돋움"/>
              </w:rPr>
              <w:t>,</w:t>
            </w:r>
          </w:p>
          <w:p w:rsidR="00FD075D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변경부분 추가</w:t>
            </w:r>
          </w:p>
          <w:p w:rsidR="00FD075D" w:rsidRPr="00C144EE" w:rsidRDefault="00FD075D" w:rsidP="00FD075D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(UC014 </w:t>
            </w:r>
            <w:r>
              <w:rPr>
                <w:rFonts w:ascii="돋움" w:eastAsia="돋움" w:hAnsi="돋움"/>
              </w:rPr>
              <w:t>–</w:t>
            </w:r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숨기기)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075D" w:rsidRPr="00C144EE" w:rsidRDefault="00FD075D" w:rsidP="00FD075D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 w:rsidR="0005119B">
              <w:rPr>
                <w:rFonts w:ascii="돋움" w:eastAsia="돋움" w:hAnsi="돋움" w:hint="eastAsia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117757" w:rsidRPr="00C144EE">
              <w:rPr>
                <w:rFonts w:ascii="돋움" w:eastAsia="돋움" w:hAnsi="돋움" w:hint="eastAsia"/>
              </w:rPr>
              <w:t>화면 목록 변경,</w:t>
            </w:r>
            <w:r w:rsidR="00117757" w:rsidRPr="00C144EE">
              <w:rPr>
                <w:rFonts w:ascii="돋움" w:eastAsia="돋움" w:hAnsi="돋움"/>
              </w:rPr>
              <w:t xml:space="preserve"> UC </w:t>
            </w:r>
            <w:r w:rsidR="00117757" w:rsidRPr="00C144EE"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 w:rsidR="0005119B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4E6A96" w:rsidRPr="00C144EE">
              <w:rPr>
                <w:rFonts w:ascii="돋움" w:eastAsia="돋움" w:hAnsi="돋움" w:hint="eastAsia"/>
              </w:rPr>
              <w:t>사용자 인터페이스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 w:rsidR="0005119B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D8617E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0F729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 w:rsidR="00C96F71">
              <w:rPr>
                <w:rFonts w:ascii="돋움" w:eastAsia="돋움" w:hAnsi="돋움"/>
              </w:rPr>
              <w:t xml:space="preserve"> </w:t>
            </w:r>
            <w:r w:rsidR="004E6A96" w:rsidRPr="00C144EE">
              <w:rPr>
                <w:rFonts w:ascii="돋움" w:eastAsia="돋움" w:hAnsi="돋움" w:hint="eastAsia"/>
              </w:rPr>
              <w:t>요구사항 상세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C144EE" w:rsidRDefault="00C144EE" w:rsidP="00D8617E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이서안</w:t>
            </w:r>
            <w:proofErr w:type="spellEnd"/>
          </w:p>
        </w:tc>
      </w:tr>
      <w:tr w:rsidR="004E6A96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E6A96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</w:t>
            </w:r>
            <w:r w:rsidR="0005119B">
              <w:rPr>
                <w:rFonts w:ascii="돋움" w:eastAsia="돋움" w:hAnsi="돋움"/>
              </w:rPr>
              <w:t>017.11.15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E6A96" w:rsidP="00D8617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</w:t>
            </w:r>
            <w:r w:rsidRPr="00C144EE">
              <w:rPr>
                <w:rFonts w:ascii="돋움" w:eastAsia="돋움" w:hAnsi="돋움"/>
              </w:rPr>
              <w:t>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440BC" w:rsidP="00D668F3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 xml:space="preserve"> 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="00C144EE" w:rsidRPr="00C144EE">
              <w:rPr>
                <w:rFonts w:ascii="돋움" w:eastAsia="돋움" w:hAnsi="돋움" w:hint="eastAsia"/>
              </w:rPr>
              <w:t>시스템 개요 변경, 인터페이스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6A96" w:rsidRPr="00C144EE" w:rsidRDefault="004E6A96" w:rsidP="00D8617E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이서안</w:t>
            </w:r>
            <w:proofErr w:type="spellEnd"/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40F3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D04CE4" w:rsidRDefault="00D04CE4" w:rsidP="00D04CE4">
      <w:bookmarkStart w:id="5" w:name="_Toc287096150"/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스케줄러이다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과제나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 w:rsidR="00C144EE">
        <w:rPr>
          <w:rFonts w:hint="eastAsia"/>
        </w:rPr>
        <w:t>할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일에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대한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중요도와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알림을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통해서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다수의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일정이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있는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사용자인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대학생들에게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편리한</w:t>
      </w:r>
      <w:r w:rsidR="00C144EE">
        <w:t xml:space="preserve"> </w:t>
      </w:r>
      <w:r w:rsidR="00C144EE">
        <w:rPr>
          <w:rFonts w:hint="eastAsia"/>
        </w:rPr>
        <w:t>조작을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제공한다</w:t>
      </w:r>
      <w:r w:rsidR="00C144EE">
        <w:rPr>
          <w:rFonts w:hint="eastAsia"/>
        </w:rPr>
        <w:t>.</w:t>
      </w:r>
      <w:r w:rsidR="00C144EE">
        <w:t xml:space="preserve"> </w:t>
      </w:r>
      <w:r w:rsidR="00C144EE">
        <w:rPr>
          <w:rFonts w:hint="eastAsia"/>
        </w:rPr>
        <w:t>대학생들이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주로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사용하는</w:t>
      </w:r>
      <w:r w:rsidR="00C144EE">
        <w:rPr>
          <w:rFonts w:hint="eastAsia"/>
        </w:rPr>
        <w:t xml:space="preserve"> </w:t>
      </w:r>
      <w:r>
        <w:rPr>
          <w:rFonts w:hint="eastAsia"/>
        </w:rPr>
        <w:t>기능으로는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>
        <w:rPr>
          <w:rFonts w:hint="eastAsia"/>
        </w:rPr>
        <w:t xml:space="preserve">,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일정이나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  <w:r w:rsidR="00C144EE">
        <w:rPr>
          <w:rFonts w:hint="eastAsia"/>
        </w:rPr>
        <w:t>,</w:t>
      </w:r>
      <w:r w:rsidR="00C144EE"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C144EE">
        <w:rPr>
          <w:rFonts w:hint="eastAsia"/>
        </w:rPr>
        <w:t>이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있다</w:t>
      </w:r>
      <w:r w:rsidR="00C144EE">
        <w:rPr>
          <w:rFonts w:hint="eastAsia"/>
        </w:rPr>
        <w:t>.</w:t>
      </w:r>
      <w:r w:rsidR="00C144EE">
        <w:t xml:space="preserve"> </w:t>
      </w:r>
      <w:r w:rsidR="00C144EE">
        <w:rPr>
          <w:rFonts w:hint="eastAsia"/>
        </w:rPr>
        <w:t>모바일</w:t>
      </w:r>
      <w:r w:rsidR="00C144EE">
        <w:rPr>
          <w:rFonts w:hint="eastAsia"/>
        </w:rPr>
        <w:t xml:space="preserve"> </w:t>
      </w:r>
      <w:r w:rsidR="00C144EE">
        <w:rPr>
          <w:rFonts w:hint="eastAsia"/>
        </w:rPr>
        <w:t>디바이스의</w:t>
      </w:r>
      <w:r w:rsidR="00C144EE">
        <w:rPr>
          <w:rFonts w:hint="eastAsia"/>
        </w:rPr>
        <w:t xml:space="preserve"> </w:t>
      </w:r>
    </w:p>
    <w:p w:rsidR="00D04CE4" w:rsidRDefault="00D04CE4" w:rsidP="00D04CE4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기한이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알람으로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D04CE4" w:rsidRPr="007F1D8E" w:rsidRDefault="00D04CE4" w:rsidP="00D04CE4"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디바이스에서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:rsidR="00AC6F6C" w:rsidRDefault="00D04CE4" w:rsidP="004221DF"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6095"/>
        <w:gridCol w:w="731"/>
        <w:gridCol w:w="167"/>
      </w:tblGrid>
      <w:tr w:rsidR="000C2157" w:rsidRPr="00BA2195" w:rsidTr="00FD075D">
        <w:trPr>
          <w:gridAfter w:val="1"/>
          <w:wAfter w:w="167" w:type="dxa"/>
        </w:trPr>
        <w:tc>
          <w:tcPr>
            <w:tcW w:w="8316" w:type="dxa"/>
            <w:gridSpan w:val="3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앱을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비밀번호를 입력</w:t>
            </w:r>
            <w:r w:rsidR="00062734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받아 회원가입을 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  <w:gridSpan w:val="2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FD075D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FD075D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2E2C0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7306EC">
              <w:rPr>
                <w:rFonts w:ascii="돋움" w:eastAsia="돋움" w:hAnsi="돋움"/>
              </w:rPr>
              <w:t xml:space="preserve"> </w:t>
            </w:r>
            <w:r w:rsidR="007306EC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4144B9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숨기기</w:t>
            </w:r>
          </w:p>
        </w:tc>
        <w:tc>
          <w:tcPr>
            <w:tcW w:w="6095" w:type="dxa"/>
          </w:tcPr>
          <w:p w:rsidR="000B5E10" w:rsidRPr="000B5E10" w:rsidRDefault="004144B9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대해 숨기기 기능을 추가한다.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FD075D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60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706"/>
        <w:gridCol w:w="851"/>
      </w:tblGrid>
      <w:tr w:rsidR="00062734" w:rsidRPr="00D54A11" w:rsidTr="00C96F71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706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사용자의 아이디와 비밀번호 통해서 로그인한다.</w:t>
            </w:r>
          </w:p>
        </w:tc>
        <w:tc>
          <w:tcPr>
            <w:tcW w:w="851" w:type="dxa"/>
          </w:tcPr>
          <w:p w:rsidR="00062734" w:rsidRPr="00B908F5" w:rsidRDefault="00062734" w:rsidP="00C96F7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>,</w:t>
            </w:r>
            <w:r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이름</w:t>
            </w:r>
            <w:r w:rsidRPr="005D2BC6">
              <w:rPr>
                <w:rFonts w:hint="eastAsia"/>
                <w:color w:val="404040" w:themeColor="text1" w:themeTint="BF"/>
              </w:rPr>
              <w:t>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 입력 받아 저장한다.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56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706" w:type="dxa"/>
          </w:tcPr>
          <w:p w:rsidR="00062734" w:rsidRPr="005D2BC6" w:rsidRDefault="00062734" w:rsidP="00E870D1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2B67ED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2B67ED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U</w:t>
            </w:r>
            <w:r>
              <w:rPr>
                <w:rFonts w:ascii="돋움" w:eastAsia="돋움" w:hAnsi="돋움"/>
                <w:color w:val="404040" w:themeColor="text1" w:themeTint="BF"/>
              </w:rPr>
              <w:t>C014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>
              <w:rPr>
                <w:rFonts w:ascii="돋움" w:eastAsia="돋움" w:hAnsi="돋움" w:hint="eastAsia"/>
                <w:color w:val="404040" w:themeColor="text1" w:themeTint="BF"/>
              </w:rPr>
              <w:t>T</w:t>
            </w:r>
            <w:r>
              <w:rPr>
                <w:rFonts w:ascii="돋움" w:eastAsia="돋움" w:hAnsi="돋움"/>
                <w:color w:val="404040" w:themeColor="text1" w:themeTint="BF"/>
              </w:rPr>
              <w:t>odo</w:t>
            </w:r>
            <w:proofErr w:type="spellEnd"/>
            <w:r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>
              <w:rPr>
                <w:rFonts w:ascii="돋움" w:eastAsia="돋움" w:hAnsi="돋움" w:hint="eastAsia"/>
                <w:color w:val="404040" w:themeColor="text1" w:themeTint="BF"/>
              </w:rPr>
              <w:t>숨기기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사용자가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완료된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Todo</w:t>
            </w:r>
            <w:proofErr w:type="spellEnd"/>
            <w:r>
              <w:rPr>
                <w:rFonts w:hint="eastAsia"/>
                <w:color w:val="404040" w:themeColor="text1" w:themeTint="BF"/>
              </w:rPr>
              <w:t>를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숨길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수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있다</w:t>
            </w:r>
            <w:r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062734" w:rsidRPr="00D54A11" w:rsidTr="00C96F71">
        <w:trPr>
          <w:trHeight w:val="372"/>
        </w:trPr>
        <w:tc>
          <w:tcPr>
            <w:tcW w:w="1335" w:type="dxa"/>
          </w:tcPr>
          <w:p w:rsidR="00062734" w:rsidRPr="005D2BC6" w:rsidRDefault="00062734" w:rsidP="00207DD2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</w:t>
            </w:r>
            <w:r w:rsidR="00207DD2">
              <w:rPr>
                <w:rFonts w:ascii="돋움" w:eastAsia="돋움" w:hAnsi="돋움"/>
                <w:color w:val="404040" w:themeColor="text1" w:themeTint="BF"/>
              </w:rPr>
              <w:t>16</w:t>
            </w:r>
          </w:p>
        </w:tc>
        <w:tc>
          <w:tcPr>
            <w:tcW w:w="1714" w:type="dxa"/>
          </w:tcPr>
          <w:p w:rsidR="00062734" w:rsidRPr="005D2BC6" w:rsidRDefault="00062734" w:rsidP="00C96F7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706" w:type="dxa"/>
          </w:tcPr>
          <w:p w:rsidR="00062734" w:rsidRPr="005D2BC6" w:rsidRDefault="00062734" w:rsidP="00C96F71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FD075D" w:rsidP="003A2AF1">
      <w:bookmarkStart w:id="16" w:name="_Toc287096158"/>
      <w:r>
        <w:rPr>
          <w:noProof/>
        </w:rPr>
        <w:drawing>
          <wp:inline distT="0" distB="0" distL="0" distR="0" wp14:anchorId="385FBBE9" wp14:editId="4BB89955">
            <wp:extent cx="5391150" cy="3952875"/>
            <wp:effectExtent l="0" t="0" r="0" b="0"/>
            <wp:docPr id="16" name="그림 16" descr="C:\Users\pig\AppData\Local\Microsoft\Windows\INetCache\Content.Word\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\AppData\Local\Microsoft\Windows\INetCache\Content.Word\유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C931EB">
        <w:tc>
          <w:tcPr>
            <w:tcW w:w="1514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60277A" w:rsidRPr="005D2BC6" w:rsidRDefault="0060277A" w:rsidP="00A030A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C931EB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SN001</w:t>
            </w:r>
          </w:p>
        </w:tc>
        <w:tc>
          <w:tcPr>
            <w:tcW w:w="5872" w:type="dxa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gram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proofErr w:type="gram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253B83" w:rsidRDefault="00100CEE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E924AC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E924AC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용자가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253B83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5872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6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 w:rsidR="00062734"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</w:p>
        </w:tc>
      </w:tr>
      <w:tr w:rsidR="00062734" w:rsidRPr="00D54A11" w:rsidTr="00C96F71">
        <w:tc>
          <w:tcPr>
            <w:tcW w:w="1513" w:type="dxa"/>
            <w:vMerge w:val="restart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62734" w:rsidRPr="00A128E1" w:rsidTr="00C96F71">
        <w:tc>
          <w:tcPr>
            <w:tcW w:w="1513" w:type="dxa"/>
            <w:vMerge/>
            <w:shd w:val="clear" w:color="auto" w:fill="CCCCCC"/>
            <w:vAlign w:val="center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062734" w:rsidRPr="00D54A11" w:rsidTr="00C96F71">
        <w:tc>
          <w:tcPr>
            <w:tcW w:w="1513" w:type="dxa"/>
            <w:vMerge w:val="restart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vMerge/>
            <w:shd w:val="clear" w:color="auto" w:fill="CCCCCC"/>
            <w:vAlign w:val="center"/>
          </w:tcPr>
          <w:p w:rsidR="00062734" w:rsidRPr="00D54A11" w:rsidRDefault="00062734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062734" w:rsidRPr="00D54A11" w:rsidTr="00C96F71">
        <w:tc>
          <w:tcPr>
            <w:tcW w:w="1513" w:type="dxa"/>
            <w:vMerge w:val="restart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:rsidR="00062734" w:rsidRPr="005D2BC6" w:rsidRDefault="00062734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62734" w:rsidRPr="00D54A11" w:rsidTr="00C96F71">
        <w:tc>
          <w:tcPr>
            <w:tcW w:w="1513" w:type="dxa"/>
            <w:vMerge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062734" w:rsidRPr="005D2BC6" w:rsidRDefault="00062734" w:rsidP="00C96F7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062734" w:rsidRPr="00B744A8" w:rsidRDefault="00062734" w:rsidP="00C96F71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062734" w:rsidRPr="00D54A11" w:rsidTr="00C96F71">
        <w:tc>
          <w:tcPr>
            <w:tcW w:w="1513" w:type="dxa"/>
            <w:shd w:val="clear" w:color="auto" w:fill="CCCCCC"/>
            <w:vAlign w:val="center"/>
          </w:tcPr>
          <w:p w:rsidR="00062734" w:rsidRPr="00D54A11" w:rsidRDefault="00062734" w:rsidP="00C96F7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062734" w:rsidRPr="005D2BC6" w:rsidRDefault="00062734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7</w:t>
            </w:r>
          </w:p>
        </w:tc>
        <w:tc>
          <w:tcPr>
            <w:tcW w:w="5873" w:type="dxa"/>
          </w:tcPr>
          <w:p w:rsidR="00062734" w:rsidRPr="005D2BC6" w:rsidRDefault="00062734" w:rsidP="00C96F7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8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 w:rsidR="00A06153">
        <w:rPr>
          <w:rFonts w:hint="eastAsia"/>
        </w:rPr>
        <w:t>T</w:t>
      </w:r>
      <w:r w:rsidR="00A06153">
        <w:t>odo</w:t>
      </w:r>
      <w:proofErr w:type="spellEnd"/>
      <w:r w:rsidR="00A06153">
        <w:t xml:space="preserve"> </w:t>
      </w:r>
      <w:r w:rsidR="00A06153">
        <w:rPr>
          <w:rFonts w:hint="eastAsia"/>
        </w:rPr>
        <w:t>등록</w:t>
      </w:r>
    </w:p>
    <w:p w:rsidR="00100CEE" w:rsidRDefault="00100CEE" w:rsidP="00100CEE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020"/>
      </w:tblGrid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50" w:type="dxa"/>
            <w:gridSpan w:val="2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 w:val="restart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A128E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6020" w:type="dxa"/>
            <w:shd w:val="clear" w:color="auto" w:fill="auto"/>
          </w:tcPr>
          <w:p w:rsidR="00A06153" w:rsidRPr="000B26D7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A128E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A06153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6020" w:type="dxa"/>
            <w:shd w:val="clear" w:color="auto" w:fill="auto"/>
          </w:tcPr>
          <w:p w:rsidR="00A06153" w:rsidRDefault="00A06153" w:rsidP="00C96F71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A06153" w:rsidRPr="00503177" w:rsidTr="00C96F71">
        <w:tc>
          <w:tcPr>
            <w:tcW w:w="1514" w:type="dxa"/>
            <w:vMerge w:val="restart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 w:val="restart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6153" w:rsidRPr="005D2BC6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6020" w:type="dxa"/>
            <w:shd w:val="clear" w:color="auto" w:fill="auto"/>
          </w:tcPr>
          <w:p w:rsidR="00A06153" w:rsidRPr="005D2BC6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6153" w:rsidRPr="00D54A11" w:rsidTr="00C96F71">
        <w:tc>
          <w:tcPr>
            <w:tcW w:w="1514" w:type="dxa"/>
            <w:vMerge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6153" w:rsidRDefault="00A06153" w:rsidP="00C96F7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6020" w:type="dxa"/>
            <w:shd w:val="clear" w:color="auto" w:fill="auto"/>
          </w:tcPr>
          <w:p w:rsidR="00A06153" w:rsidRDefault="00A06153" w:rsidP="00C96F7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A06153" w:rsidRPr="00D54A11" w:rsidTr="00C96F71">
        <w:tc>
          <w:tcPr>
            <w:tcW w:w="1514" w:type="dxa"/>
            <w:shd w:val="clear" w:color="auto" w:fill="CCCCCC"/>
            <w:vAlign w:val="center"/>
          </w:tcPr>
          <w:p w:rsidR="00A06153" w:rsidRPr="00D54A11" w:rsidRDefault="00A06153" w:rsidP="00C96F7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6153" w:rsidRPr="005D2BC6" w:rsidRDefault="00A06153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1B3CC6">
              <w:rPr>
                <w:rStyle w:val="ae"/>
                <w:color w:val="404040" w:themeColor="text1" w:themeTint="BF"/>
              </w:rPr>
              <w:t>9</w:t>
            </w:r>
          </w:p>
        </w:tc>
        <w:tc>
          <w:tcPr>
            <w:tcW w:w="6020" w:type="dxa"/>
          </w:tcPr>
          <w:p w:rsidR="00A06153" w:rsidRPr="005D2BC6" w:rsidRDefault="00A06153" w:rsidP="00C96F7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B08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B744A8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1B3C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</w:t>
            </w:r>
            <w:r w:rsidR="001B3CC6">
              <w:rPr>
                <w:rStyle w:val="ae"/>
                <w:color w:val="404040" w:themeColor="text1" w:themeTint="BF"/>
              </w:rPr>
              <w:t>10</w:t>
            </w:r>
          </w:p>
        </w:tc>
        <w:tc>
          <w:tcPr>
            <w:tcW w:w="5872" w:type="dxa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오류메세지를</w:t>
            </w:r>
            <w:proofErr w:type="spellEnd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A030A1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12</w:t>
            </w: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30A1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A030A1" w:rsidRPr="00D54A11" w:rsidTr="00A030A1">
        <w:tc>
          <w:tcPr>
            <w:tcW w:w="1514" w:type="dxa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30A1" w:rsidRPr="005D2BC6" w:rsidRDefault="00A030A1" w:rsidP="00574E9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</w:t>
            </w:r>
            <w:r w:rsidR="00574E94">
              <w:rPr>
                <w:rStyle w:val="ae"/>
                <w:color w:val="404040" w:themeColor="text1" w:themeTint="BF"/>
              </w:rPr>
              <w:t>1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  <w:bookmarkStart w:id="18" w:name="_GoBack"/>
      <w:bookmarkEnd w:id="18"/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9124FF" w:rsidRPr="00FB5C20" w:rsidRDefault="009124FF" w:rsidP="009124FF"/>
    <w:p w:rsidR="009124FF" w:rsidRPr="009124FF" w:rsidRDefault="009124FF" w:rsidP="009124FF">
      <w:pPr>
        <w:pStyle w:val="4"/>
      </w:pPr>
      <w:r>
        <w:t xml:space="preserve">UC014: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숨기기</w:t>
      </w:r>
    </w:p>
    <w:p w:rsidR="009124FF" w:rsidRDefault="009124FF" w:rsidP="009124F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E405C1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해줘야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숨기는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대상은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여야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숨김이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다시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전까지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B14(1)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9124F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완료된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 w:rsidR="00E405C1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의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숨김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9124FF" w:rsidRPr="00A128E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E405C1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B14(2)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(1)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숨김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  <w:tr w:rsidR="009124FF" w:rsidRPr="00D54A1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</w:p>
        </w:tc>
        <w:tc>
          <w:tcPr>
            <w:tcW w:w="1124" w:type="dxa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SN014(2)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A030A1">
              <w:rPr>
                <w:rStyle w:val="ae"/>
                <w:color w:val="404040" w:themeColor="text1" w:themeTint="BF"/>
              </w:rPr>
              <w:t>14(1)</w:t>
            </w:r>
            <w:r w:rsidR="00A030A1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(2)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해제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</w:tbl>
    <w:p w:rsidR="009124FF" w:rsidRDefault="009124FF" w:rsidP="009124FF">
      <w:pPr>
        <w:widowControl/>
        <w:wordWrap/>
        <w:autoSpaceDE/>
        <w:autoSpaceDN/>
        <w:jc w:val="left"/>
      </w:pPr>
      <w:r>
        <w:br w:type="page"/>
      </w:r>
    </w:p>
    <w:p w:rsidR="00207DD2" w:rsidRDefault="00207DD2" w:rsidP="00207DD2">
      <w:pPr>
        <w:pStyle w:val="4"/>
      </w:pPr>
      <w:bookmarkStart w:id="19" w:name="_Toc447209011"/>
      <w:r>
        <w:rPr>
          <w:rFonts w:hint="eastAsia"/>
        </w:rPr>
        <w:lastRenderedPageBreak/>
        <w:t>UC01</w:t>
      </w:r>
      <w:r w:rsidR="00FD075D">
        <w:t>5</w:t>
      </w:r>
      <w:r>
        <w:rPr>
          <w:rFonts w:hint="eastAsia"/>
        </w:rPr>
        <w:t>: 마감 체크</w:t>
      </w:r>
    </w:p>
    <w:p w:rsidR="00207DD2" w:rsidRDefault="00207DD2" w:rsidP="00207DD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207DD2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207DD2" w:rsidRPr="005D2BC6" w:rsidRDefault="00207DD2" w:rsidP="00FD075D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07DD2" w:rsidRPr="00D54A11" w:rsidTr="00FD075D">
        <w:tc>
          <w:tcPr>
            <w:tcW w:w="1513" w:type="dxa"/>
            <w:vMerge w:val="restart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FD075D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207DD2" w:rsidRPr="00A128E1" w:rsidTr="00FD075D">
        <w:tc>
          <w:tcPr>
            <w:tcW w:w="1513" w:type="dxa"/>
            <w:vMerge/>
            <w:shd w:val="clear" w:color="auto" w:fill="CCCCCC"/>
            <w:vAlign w:val="center"/>
          </w:tcPr>
          <w:p w:rsidR="00207DD2" w:rsidRPr="00D54A11" w:rsidRDefault="00207DD2" w:rsidP="00FD07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207DD2" w:rsidRPr="005D2BC6" w:rsidRDefault="00207DD2" w:rsidP="00FD075D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207DD2" w:rsidRPr="005D2BC6" w:rsidRDefault="00207DD2" w:rsidP="00FD075D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207DD2" w:rsidRPr="00D54A11" w:rsidTr="00FD075D">
        <w:tc>
          <w:tcPr>
            <w:tcW w:w="1513" w:type="dxa"/>
            <w:shd w:val="clear" w:color="auto" w:fill="CCCCCC"/>
            <w:vAlign w:val="center"/>
          </w:tcPr>
          <w:p w:rsidR="00207DD2" w:rsidRPr="00D54A11" w:rsidRDefault="00207DD2" w:rsidP="00FD075D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207DD2" w:rsidRPr="005D2BC6" w:rsidRDefault="00207DD2" w:rsidP="00FD075D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FD075D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207DD2" w:rsidRPr="005D2BC6" w:rsidRDefault="00207DD2" w:rsidP="00FD075D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FD075D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207DD2" w:rsidRDefault="00207DD2" w:rsidP="00207DD2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446"/>
        <w:gridCol w:w="1389"/>
        <w:gridCol w:w="4727"/>
      </w:tblGrid>
      <w:tr w:rsidR="005A219F" w:rsidRPr="00D54A11" w:rsidTr="001445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46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389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SC001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UC001</w:t>
            </w: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아이디와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비교하여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  <w:szCs w:val="20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SC002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UC00</w:t>
            </w:r>
            <w:r>
              <w:rPr>
                <w:rStyle w:val="ae"/>
                <w:color w:val="000000" w:themeColor="text1"/>
                <w:szCs w:val="20"/>
              </w:rPr>
              <w:t>3</w:t>
            </w:r>
          </w:p>
        </w:tc>
        <w:tc>
          <w:tcPr>
            <w:tcW w:w="4727" w:type="dxa"/>
          </w:tcPr>
          <w:p w:rsidR="00FD075D" w:rsidRDefault="00FD075D" w:rsidP="00FD075D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사용자의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기본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저장하여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C003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메인(달력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)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사용자의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C004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과목 시간표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C005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시간표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등록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C004</w:t>
            </w:r>
          </w:p>
        </w:tc>
        <w:tc>
          <w:tcPr>
            <w:tcW w:w="4727" w:type="dxa"/>
          </w:tcPr>
          <w:p w:rsidR="00FD075D" w:rsidRPr="001445EF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자신의 시간표를 시스템에 등록하여 저장한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C006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시간표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C005</w:t>
            </w:r>
          </w:p>
        </w:tc>
        <w:tc>
          <w:tcPr>
            <w:tcW w:w="4727" w:type="dxa"/>
          </w:tcPr>
          <w:p w:rsidR="00FD075D" w:rsidRPr="001445EF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  <w:tr w:rsidR="00FD075D" w:rsidRPr="00D54A11" w:rsidTr="001445EF">
        <w:trPr>
          <w:trHeight w:val="356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C007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보여준다.</w:t>
            </w:r>
          </w:p>
        </w:tc>
      </w:tr>
      <w:tr w:rsidR="00FD075D" w:rsidRPr="00D54A11" w:rsidTr="001445EF">
        <w:trPr>
          <w:trHeight w:val="372"/>
        </w:trPr>
        <w:tc>
          <w:tcPr>
            <w:tcW w:w="923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C008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C009</w:t>
            </w: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등록한다.</w:t>
            </w:r>
          </w:p>
        </w:tc>
      </w:tr>
      <w:tr w:rsidR="00FD075D" w:rsidRPr="00D54A11" w:rsidTr="001445EF">
        <w:trPr>
          <w:trHeight w:val="372"/>
        </w:trPr>
        <w:tc>
          <w:tcPr>
            <w:tcW w:w="923" w:type="dxa"/>
          </w:tcPr>
          <w:p w:rsidR="00FD075D" w:rsidRPr="001445EF" w:rsidRDefault="00FD075D" w:rsidP="00FD075D">
            <w:pPr>
              <w:jc w:val="center"/>
              <w:rPr>
                <w:rFonts w:ascii="돋움" w:eastAsia="돋움" w:hAnsi="돋움"/>
                <w:b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C009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FD075D" w:rsidRPr="00137A89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C010</w:t>
            </w:r>
          </w:p>
        </w:tc>
        <w:tc>
          <w:tcPr>
            <w:tcW w:w="4727" w:type="dxa"/>
          </w:tcPr>
          <w:p w:rsidR="00FD075D" w:rsidRPr="00137A89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의 내용을 수정한다.</w:t>
            </w:r>
          </w:p>
        </w:tc>
      </w:tr>
      <w:tr w:rsidR="00FD075D" w:rsidRPr="00A93536" w:rsidTr="001445EF">
        <w:trPr>
          <w:trHeight w:val="372"/>
        </w:trPr>
        <w:tc>
          <w:tcPr>
            <w:tcW w:w="923" w:type="dxa"/>
          </w:tcPr>
          <w:p w:rsidR="00FD075D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C010</w:t>
            </w:r>
          </w:p>
        </w:tc>
        <w:tc>
          <w:tcPr>
            <w:tcW w:w="1446" w:type="dxa"/>
          </w:tcPr>
          <w:p w:rsidR="00FD075D" w:rsidRPr="00137A89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세부사항</w:t>
            </w:r>
          </w:p>
        </w:tc>
        <w:tc>
          <w:tcPr>
            <w:tcW w:w="1389" w:type="dxa"/>
          </w:tcPr>
          <w:p w:rsidR="00FD075D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UC012</w:t>
            </w:r>
          </w:p>
        </w:tc>
        <w:tc>
          <w:tcPr>
            <w:tcW w:w="4727" w:type="dxa"/>
          </w:tcPr>
          <w:p w:rsidR="00FD075D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List에서 각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항목을 선택하여 세부상항을 보여준다.</w:t>
            </w:r>
          </w:p>
        </w:tc>
      </w:tr>
      <w:tr w:rsidR="00FD075D" w:rsidRPr="00A93536" w:rsidTr="001445EF">
        <w:trPr>
          <w:trHeight w:val="372"/>
        </w:trPr>
        <w:tc>
          <w:tcPr>
            <w:tcW w:w="923" w:type="dxa"/>
          </w:tcPr>
          <w:p w:rsidR="00FD075D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SC011</w:t>
            </w:r>
          </w:p>
        </w:tc>
        <w:tc>
          <w:tcPr>
            <w:tcW w:w="1446" w:type="dxa"/>
          </w:tcPr>
          <w:p w:rsidR="00FD075D" w:rsidRDefault="00FD075D" w:rsidP="00FD075D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FD075D" w:rsidRDefault="00FD075D" w:rsidP="00FD075D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FD075D" w:rsidRDefault="00FD075D" w:rsidP="00FD075D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5A219F" w:rsidRDefault="005A219F" w:rsidP="003C1E0F"/>
    <w:p w:rsidR="00D8617E" w:rsidRDefault="00D8617E">
      <w:pPr>
        <w:widowControl/>
        <w:wordWrap/>
        <w:autoSpaceDE/>
        <w:autoSpaceDN/>
        <w:jc w:val="left"/>
      </w:pPr>
      <w:r>
        <w:br w:type="page"/>
      </w:r>
    </w:p>
    <w:p w:rsidR="005A219F" w:rsidRDefault="005A219F" w:rsidP="003C1E0F"/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7"/>
        <w:gridCol w:w="2278"/>
        <w:gridCol w:w="1411"/>
        <w:gridCol w:w="3120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67BB5" w:rsidRDefault="005A219F" w:rsidP="00123551">
            <w:pPr>
              <w:pStyle w:val="af"/>
            </w:pPr>
            <w:r w:rsidRPr="00D67BB5">
              <w:rPr>
                <w:rFonts w:hint="eastAsia"/>
              </w:rPr>
              <w:t xml:space="preserve">화면 </w:t>
            </w:r>
            <w:r w:rsidRPr="00D67BB5">
              <w:t>ID</w:t>
            </w:r>
          </w:p>
        </w:tc>
        <w:tc>
          <w:tcPr>
            <w:tcW w:w="2286" w:type="dxa"/>
          </w:tcPr>
          <w:p w:rsidR="005A219F" w:rsidRPr="00D67BB5" w:rsidRDefault="005A219F" w:rsidP="00CC1F45">
            <w:pPr>
              <w:jc w:val="center"/>
              <w:rPr>
                <w:rStyle w:val="ae"/>
                <w:color w:val="auto"/>
              </w:rPr>
            </w:pPr>
            <w:r w:rsidRPr="00D67BB5">
              <w:rPr>
                <w:rStyle w:val="ae"/>
                <w:rFonts w:hint="eastAsia"/>
                <w:color w:val="auto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CC1F45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D67BB5" w:rsidP="00CC1F45">
            <w:pPr>
              <w:jc w:val="center"/>
              <w:rPr>
                <w:rStyle w:val="ae"/>
              </w:rPr>
            </w:pPr>
            <w:r w:rsidRPr="00D8617E">
              <w:rPr>
                <w:rStyle w:val="ae"/>
                <w:rFonts w:asciiTheme="majorHAnsi" w:eastAsiaTheme="majorHAnsi" w:hAnsiTheme="majorHAnsi" w:hint="eastAsia"/>
                <w:color w:val="000000" w:themeColor="text1"/>
                <w:szCs w:val="20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FD075D" w:rsidP="005A219F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2C849641" wp14:editId="0CE57CB4">
                  <wp:extent cx="2266950" cy="36004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CC1F45" w:rsidP="00CC1F45">
            <w:pPr>
              <w:rPr>
                <w:rStyle w:val="ae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  <w:szCs w:val="20"/>
              </w:rPr>
              <w:t>아</w:t>
            </w:r>
            <w:r w:rsidRPr="00D8617E">
              <w:rPr>
                <w:rStyle w:val="ae"/>
                <w:rFonts w:asciiTheme="majorHAnsi" w:eastAsiaTheme="majorHAnsi" w:hAnsiTheme="majorHAnsi" w:hint="eastAsia"/>
                <w:color w:val="000000" w:themeColor="text1"/>
                <w:szCs w:val="20"/>
              </w:rPr>
              <w:t>이디와 비밀번호를 입력 받아 데이터베이스와 비교하여 로그인한다.</w:t>
            </w:r>
          </w:p>
        </w:tc>
      </w:tr>
    </w:tbl>
    <w:p w:rsidR="003C1E0F" w:rsidRDefault="003C1E0F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D67BB5" w:rsidRDefault="00D67BB5" w:rsidP="003C1E0F"/>
    <w:p w:rsidR="00CC1F45" w:rsidRPr="003C1E0F" w:rsidRDefault="00CC1F45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CC1F45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2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회원가입</w:t>
            </w:r>
          </w:p>
        </w:tc>
      </w:tr>
      <w:tr w:rsidR="00D67BB5" w:rsidRPr="00D54A11" w:rsidTr="00CC1F45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D075D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31186062" wp14:editId="316A3469">
                  <wp:extent cx="2247900" cy="36385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F45" w:rsidRPr="00D54A11" w:rsidTr="00CC1F45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CC1F45" w:rsidRPr="00D54A11" w:rsidRDefault="00CC1F45" w:rsidP="00CC1F45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CC1F45" w:rsidRPr="00D8617E" w:rsidRDefault="00CC1F45" w:rsidP="00CC1F45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이메일과 비밀번호,</w:t>
            </w:r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 이름을 받아 데이터베이스에 저장한다.</w:t>
            </w:r>
          </w:p>
        </w:tc>
      </w:tr>
    </w:tbl>
    <w:p w:rsidR="004221DF" w:rsidRDefault="004221DF" w:rsidP="004221DF">
      <w:r>
        <w:br w:type="page"/>
      </w:r>
      <w:bookmarkStart w:id="22" w:name="_Toc287096159"/>
    </w:p>
    <w:p w:rsidR="00D67BB5" w:rsidRDefault="00D67BB5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D67BB5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3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메인(달력</w:t>
            </w:r>
            <w:r w:rsidRPr="00CC1F45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D67BB5" w:rsidRPr="00D54A11" w:rsidTr="00D67BB5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D67BB5" w:rsidP="00D67BB5">
            <w:pPr>
              <w:jc w:val="center"/>
              <w:rPr>
                <w:rStyle w:val="ae"/>
              </w:rPr>
            </w:pPr>
          </w:p>
        </w:tc>
      </w:tr>
      <w:tr w:rsidR="00A06153" w:rsidRPr="00D54A11" w:rsidTr="00D67BB5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사용자의 </w:t>
            </w:r>
            <w:proofErr w:type="spellStart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FD075D" w:rsidRDefault="00FD075D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A06153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4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과목 시간표</w:t>
            </w:r>
          </w:p>
        </w:tc>
      </w:tr>
      <w:tr w:rsidR="00D67BB5" w:rsidRPr="00D54A11" w:rsidTr="00A06153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D67BB5" w:rsidP="00C96F71">
            <w:pPr>
              <w:jc w:val="center"/>
              <w:rPr>
                <w:rStyle w:val="ae"/>
              </w:rPr>
            </w:pPr>
          </w:p>
        </w:tc>
      </w:tr>
      <w:tr w:rsidR="00A06153" w:rsidRPr="00D54A11" w:rsidTr="00A06153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FD075D" w:rsidRDefault="00FD075D" w:rsidP="004221DF"/>
    <w:p w:rsidR="00FD075D" w:rsidRDefault="00FD075D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A06153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5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시간표 등록</w:t>
            </w:r>
          </w:p>
        </w:tc>
      </w:tr>
      <w:tr w:rsidR="00D67BB5" w:rsidRPr="00D54A11" w:rsidTr="00A06153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D075D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1EF2913B" wp14:editId="37B47826">
                  <wp:extent cx="2266950" cy="3657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153" w:rsidRPr="00D54A11" w:rsidTr="00A06153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사용자가 자신의 시간표를 시스템에 등록하여 저장한다.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p w:rsidR="00CC1F45" w:rsidRDefault="00CC1F45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D67BB5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6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D67BB5" w:rsidP="00CC1F4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C1F45">
              <w:rPr>
                <w:rFonts w:asciiTheme="majorHAnsi" w:eastAsiaTheme="majorHAnsi" w:hAnsiTheme="majorHAnsi" w:hint="eastAsia"/>
                <w:szCs w:val="20"/>
              </w:rPr>
              <w:t>시간표 수정</w:t>
            </w:r>
          </w:p>
        </w:tc>
      </w:tr>
      <w:tr w:rsidR="00D67BB5" w:rsidRPr="00D54A11" w:rsidTr="00D67BB5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D67BB5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FD075D" w:rsidP="00D67BB5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6E73D029" wp14:editId="31B97523">
                  <wp:extent cx="2266950" cy="3657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153" w:rsidRPr="00D54A11" w:rsidTr="00D67BB5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</w:tbl>
    <w:p w:rsidR="00D67BB5" w:rsidRPr="00D67BB5" w:rsidRDefault="00D67BB5" w:rsidP="004221DF">
      <w:pPr>
        <w:rPr>
          <w:b/>
        </w:rPr>
      </w:pPr>
    </w:p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D67BB5" w:rsidRDefault="00D67BB5" w:rsidP="004221DF"/>
    <w:p w:rsidR="00FD075D" w:rsidRDefault="00FD075D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6"/>
        <w:gridCol w:w="1410"/>
        <w:gridCol w:w="3124"/>
      </w:tblGrid>
      <w:tr w:rsidR="00D67BB5" w:rsidRPr="00D54A11" w:rsidTr="00A06153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6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7</w:t>
            </w:r>
          </w:p>
        </w:tc>
        <w:tc>
          <w:tcPr>
            <w:tcW w:w="1410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4" w:type="dxa"/>
          </w:tcPr>
          <w:p w:rsidR="00D67BB5" w:rsidRPr="00CC1F45" w:rsidRDefault="00CC1F45" w:rsidP="00CC1F45">
            <w:pPr>
              <w:jc w:val="center"/>
              <w:rPr>
                <w:rStyle w:val="ae"/>
                <w:color w:val="auto"/>
              </w:rPr>
            </w:pPr>
            <w:proofErr w:type="spellStart"/>
            <w:r w:rsidRPr="00CC1F45">
              <w:rPr>
                <w:rStyle w:val="ae"/>
                <w:rFonts w:hint="eastAsia"/>
                <w:color w:val="auto"/>
              </w:rPr>
              <w:t>T</w:t>
            </w:r>
            <w:r w:rsidRPr="00CC1F45">
              <w:rPr>
                <w:rStyle w:val="ae"/>
                <w:color w:val="auto"/>
              </w:rPr>
              <w:t>odo</w:t>
            </w:r>
            <w:proofErr w:type="spellEnd"/>
            <w:r w:rsidRPr="00CC1F45">
              <w:rPr>
                <w:rStyle w:val="ae"/>
                <w:color w:val="auto"/>
              </w:rPr>
              <w:t xml:space="preserve"> List</w:t>
            </w:r>
          </w:p>
        </w:tc>
      </w:tr>
      <w:tr w:rsidR="00D67BB5" w:rsidRPr="00D54A11" w:rsidTr="00A06153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0" w:type="dxa"/>
            <w:gridSpan w:val="3"/>
            <w:vAlign w:val="center"/>
          </w:tcPr>
          <w:p w:rsidR="00D67BB5" w:rsidRPr="007E70C2" w:rsidRDefault="00D67BB5" w:rsidP="00C96F71">
            <w:pPr>
              <w:jc w:val="center"/>
              <w:rPr>
                <w:rStyle w:val="ae"/>
              </w:rPr>
            </w:pPr>
          </w:p>
        </w:tc>
      </w:tr>
      <w:tr w:rsidR="00A06153" w:rsidRPr="00D54A11" w:rsidTr="00A06153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0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등록한 </w:t>
            </w:r>
            <w:proofErr w:type="spellStart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list</w:t>
            </w: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를 보여준다.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6"/>
        <w:gridCol w:w="1410"/>
        <w:gridCol w:w="3124"/>
      </w:tblGrid>
      <w:tr w:rsidR="00D67BB5" w:rsidRPr="00D54A11" w:rsidTr="00A06153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6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8</w:t>
            </w:r>
          </w:p>
        </w:tc>
        <w:tc>
          <w:tcPr>
            <w:tcW w:w="1410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4" w:type="dxa"/>
          </w:tcPr>
          <w:p w:rsidR="00D67BB5" w:rsidRPr="00CC1F45" w:rsidRDefault="00CC1F45" w:rsidP="00CC1F45">
            <w:pPr>
              <w:jc w:val="center"/>
              <w:rPr>
                <w:rStyle w:val="ae"/>
                <w:color w:val="auto"/>
              </w:rPr>
            </w:pPr>
            <w:proofErr w:type="spellStart"/>
            <w:r w:rsidRPr="00CC1F45">
              <w:rPr>
                <w:rStyle w:val="ae"/>
                <w:rFonts w:hint="eastAsia"/>
                <w:color w:val="auto"/>
              </w:rPr>
              <w:t>T</w:t>
            </w:r>
            <w:r w:rsidRPr="00CC1F45">
              <w:rPr>
                <w:rStyle w:val="ae"/>
                <w:color w:val="auto"/>
              </w:rPr>
              <w:t>odo</w:t>
            </w:r>
            <w:proofErr w:type="spellEnd"/>
            <w:r w:rsidRPr="00CC1F45">
              <w:rPr>
                <w:rStyle w:val="ae"/>
                <w:color w:val="auto"/>
              </w:rPr>
              <w:t xml:space="preserve"> </w:t>
            </w:r>
            <w:r w:rsidRPr="00CC1F45">
              <w:rPr>
                <w:rStyle w:val="ae"/>
                <w:rFonts w:hint="eastAsia"/>
                <w:color w:val="auto"/>
              </w:rPr>
              <w:t>등록</w:t>
            </w:r>
          </w:p>
        </w:tc>
      </w:tr>
      <w:tr w:rsidR="00D67BB5" w:rsidRPr="00D54A11" w:rsidTr="00A06153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0" w:type="dxa"/>
            <w:gridSpan w:val="3"/>
            <w:vAlign w:val="center"/>
          </w:tcPr>
          <w:p w:rsidR="00D67BB5" w:rsidRPr="007E70C2" w:rsidRDefault="005E67A1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5F810A68" wp14:editId="2FCB8B72">
                  <wp:extent cx="2505075" cy="402907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153" w:rsidRPr="00D54A11" w:rsidTr="00A06153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0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</w:t>
            </w:r>
            <w:proofErr w:type="spellStart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를 등록한다.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FD075D" w:rsidRDefault="00FD075D" w:rsidP="004221DF"/>
    <w:p w:rsidR="005E67A1" w:rsidRDefault="005E67A1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6"/>
        <w:gridCol w:w="1410"/>
        <w:gridCol w:w="3124"/>
      </w:tblGrid>
      <w:tr w:rsidR="00D67BB5" w:rsidRPr="00D54A11" w:rsidTr="00A06153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6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SC00</w:t>
            </w:r>
            <w:r w:rsidRPr="00CC1F45">
              <w:rPr>
                <w:rStyle w:val="ae"/>
                <w:color w:val="auto"/>
              </w:rPr>
              <w:t>9</w:t>
            </w:r>
          </w:p>
        </w:tc>
        <w:tc>
          <w:tcPr>
            <w:tcW w:w="1410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4" w:type="dxa"/>
          </w:tcPr>
          <w:p w:rsidR="00D67BB5" w:rsidRPr="00CC1F45" w:rsidRDefault="00CC1F45" w:rsidP="00CC1F45">
            <w:pPr>
              <w:jc w:val="center"/>
              <w:rPr>
                <w:rStyle w:val="ae"/>
                <w:color w:val="auto"/>
              </w:rPr>
            </w:pPr>
            <w:proofErr w:type="spellStart"/>
            <w:r w:rsidRPr="00CC1F45">
              <w:rPr>
                <w:rStyle w:val="ae"/>
                <w:rFonts w:hint="eastAsia"/>
                <w:color w:val="auto"/>
              </w:rPr>
              <w:t>T</w:t>
            </w:r>
            <w:r w:rsidRPr="00CC1F45">
              <w:rPr>
                <w:rStyle w:val="ae"/>
                <w:color w:val="auto"/>
              </w:rPr>
              <w:t>odo</w:t>
            </w:r>
            <w:proofErr w:type="spellEnd"/>
            <w:r w:rsidRPr="00CC1F45">
              <w:rPr>
                <w:rStyle w:val="ae"/>
                <w:color w:val="auto"/>
              </w:rPr>
              <w:t xml:space="preserve"> </w:t>
            </w:r>
            <w:r w:rsidRPr="00CC1F45">
              <w:rPr>
                <w:rStyle w:val="ae"/>
                <w:rFonts w:hint="eastAsia"/>
                <w:color w:val="auto"/>
              </w:rPr>
              <w:t>수정</w:t>
            </w:r>
          </w:p>
        </w:tc>
      </w:tr>
      <w:tr w:rsidR="00D67BB5" w:rsidRPr="00D54A11" w:rsidTr="00A06153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0" w:type="dxa"/>
            <w:gridSpan w:val="3"/>
            <w:vAlign w:val="center"/>
          </w:tcPr>
          <w:p w:rsidR="00D67BB5" w:rsidRPr="007E70C2" w:rsidRDefault="005E67A1" w:rsidP="00C96F71">
            <w:pPr>
              <w:jc w:val="center"/>
              <w:rPr>
                <w:rStyle w:val="ae"/>
              </w:rPr>
            </w:pPr>
            <w:r>
              <w:rPr>
                <w:noProof/>
              </w:rPr>
              <w:drawing>
                <wp:inline distT="0" distB="0" distL="0" distR="0" wp14:anchorId="48ED7267" wp14:editId="60937A03">
                  <wp:extent cx="2505075" cy="40290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153" w:rsidRPr="00D54A11" w:rsidTr="00A06153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0" w:type="dxa"/>
            <w:gridSpan w:val="3"/>
          </w:tcPr>
          <w:p w:rsidR="00A06153" w:rsidRPr="00D8617E" w:rsidRDefault="00A06153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등록된 </w:t>
            </w:r>
            <w:proofErr w:type="spellStart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의 내용을 수정한다.</w:t>
            </w:r>
          </w:p>
        </w:tc>
      </w:tr>
    </w:tbl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D67BB5" w:rsidRDefault="00D67BB5" w:rsidP="004221DF"/>
    <w:p w:rsidR="00A06153" w:rsidRDefault="00A06153" w:rsidP="004221DF"/>
    <w:p w:rsidR="00A06153" w:rsidRDefault="00A06153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D67BB5" w:rsidRPr="00D54A11" w:rsidTr="00A06153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D67BB5" w:rsidRPr="00CC1F45" w:rsidRDefault="00D67BB5" w:rsidP="00CC1F45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</w:t>
            </w:r>
            <w:r w:rsidRPr="00CC1F45">
              <w:rPr>
                <w:rStyle w:val="ae"/>
                <w:color w:val="auto"/>
              </w:rPr>
              <w:t>10</w:t>
            </w:r>
          </w:p>
        </w:tc>
        <w:tc>
          <w:tcPr>
            <w:tcW w:w="1412" w:type="dxa"/>
            <w:shd w:val="clear" w:color="auto" w:fill="BFBFBF"/>
          </w:tcPr>
          <w:p w:rsidR="00D67BB5" w:rsidRPr="00CC1F45" w:rsidRDefault="00D67BB5" w:rsidP="00CC1F45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D67BB5" w:rsidRPr="00CC1F45" w:rsidRDefault="00FD075D" w:rsidP="00CC1F45">
            <w:pPr>
              <w:jc w:val="center"/>
              <w:rPr>
                <w:rStyle w:val="ae"/>
                <w:color w:val="auto"/>
              </w:rPr>
            </w:pPr>
            <w:proofErr w:type="spellStart"/>
            <w:r>
              <w:rPr>
                <w:rStyle w:val="ae"/>
                <w:rFonts w:hint="eastAsia"/>
                <w:color w:val="auto"/>
              </w:rPr>
              <w:t>Todo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세부사항</w:t>
            </w:r>
          </w:p>
        </w:tc>
      </w:tr>
      <w:tr w:rsidR="00D67BB5" w:rsidRPr="00D54A11" w:rsidTr="00A06153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D67BB5" w:rsidRPr="00D54A11" w:rsidRDefault="00D67BB5" w:rsidP="00C96F7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D67BB5" w:rsidRPr="007E70C2" w:rsidRDefault="00D67BB5" w:rsidP="00C96F71">
            <w:pPr>
              <w:jc w:val="center"/>
              <w:rPr>
                <w:rStyle w:val="ae"/>
              </w:rPr>
            </w:pPr>
          </w:p>
        </w:tc>
      </w:tr>
      <w:tr w:rsidR="00A06153" w:rsidRPr="00D54A11" w:rsidTr="00A06153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A06153" w:rsidRPr="00D54A11" w:rsidRDefault="00A06153" w:rsidP="00A0615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A06153" w:rsidRPr="00D8617E" w:rsidRDefault="005E67A1" w:rsidP="00A06153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선택한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에 대한 세부 내용을 보여준다.</w:t>
            </w:r>
          </w:p>
        </w:tc>
      </w:tr>
    </w:tbl>
    <w:p w:rsidR="00D67BB5" w:rsidRDefault="00D67BB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CC1F45" w:rsidRDefault="00CC1F45" w:rsidP="004221DF"/>
    <w:p w:rsidR="00A06153" w:rsidRDefault="00A06153" w:rsidP="004221DF"/>
    <w:p w:rsidR="00A06153" w:rsidRDefault="00A06153" w:rsidP="004221DF"/>
    <w:p w:rsidR="00CC1F45" w:rsidRDefault="00CC1F45" w:rsidP="004221DF"/>
    <w:p w:rsidR="00CC1F45" w:rsidRDefault="00CC1F45" w:rsidP="004221DF"/>
    <w:p w:rsidR="00CC1F45" w:rsidRDefault="00CC1F45" w:rsidP="004221DF"/>
    <w:p w:rsidR="00FD075D" w:rsidRDefault="00FD075D" w:rsidP="004221DF"/>
    <w:p w:rsidR="00FD075D" w:rsidRDefault="00FD075D" w:rsidP="004221DF"/>
    <w:p w:rsidR="005E67A1" w:rsidRDefault="005E67A1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FD075D" w:rsidRPr="00D54A11" w:rsidTr="00FD075D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:rsidR="00FD075D" w:rsidRPr="00D54A11" w:rsidRDefault="00FD075D" w:rsidP="00FD075D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:rsidR="00FD075D" w:rsidRPr="00CC1F45" w:rsidRDefault="00FD075D" w:rsidP="00FD075D">
            <w:pPr>
              <w:jc w:val="center"/>
              <w:rPr>
                <w:rStyle w:val="ae"/>
                <w:color w:val="auto"/>
              </w:rPr>
            </w:pPr>
            <w:r w:rsidRPr="00CC1F45">
              <w:rPr>
                <w:rStyle w:val="ae"/>
                <w:rFonts w:hint="eastAsia"/>
                <w:color w:val="auto"/>
              </w:rPr>
              <w:t>SC0</w:t>
            </w:r>
            <w:r w:rsidRPr="00CC1F45">
              <w:rPr>
                <w:rStyle w:val="ae"/>
                <w:color w:val="auto"/>
              </w:rPr>
              <w:t>1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1412" w:type="dxa"/>
            <w:shd w:val="clear" w:color="auto" w:fill="BFBFBF"/>
          </w:tcPr>
          <w:p w:rsidR="00FD075D" w:rsidRPr="00CC1F45" w:rsidRDefault="00FD075D" w:rsidP="00FD075D">
            <w:pPr>
              <w:pStyle w:val="af"/>
            </w:pPr>
            <w:r w:rsidRPr="00CC1F45"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:rsidR="00FD075D" w:rsidRPr="00CC1F45" w:rsidRDefault="00FD075D" w:rsidP="00FD075D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완료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Style w:val="ae"/>
                <w:color w:val="auto"/>
              </w:rPr>
              <w:t>Todo</w:t>
            </w:r>
            <w:proofErr w:type="spellEnd"/>
            <w:r>
              <w:rPr>
                <w:rStyle w:val="ae"/>
                <w:color w:val="auto"/>
              </w:rPr>
              <w:t xml:space="preserve"> List</w:t>
            </w:r>
          </w:p>
        </w:tc>
      </w:tr>
      <w:tr w:rsidR="00FD075D" w:rsidRPr="00D54A11" w:rsidTr="00FD075D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:rsidR="00FD075D" w:rsidRPr="00D54A11" w:rsidRDefault="00FD075D" w:rsidP="00FD075D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11" w:type="dxa"/>
            <w:gridSpan w:val="3"/>
            <w:vAlign w:val="center"/>
          </w:tcPr>
          <w:p w:rsidR="00FD075D" w:rsidRPr="007E70C2" w:rsidRDefault="00FD075D" w:rsidP="00FD075D">
            <w:pPr>
              <w:jc w:val="center"/>
              <w:rPr>
                <w:rStyle w:val="ae"/>
              </w:rPr>
            </w:pPr>
          </w:p>
        </w:tc>
      </w:tr>
      <w:tr w:rsidR="00FD075D" w:rsidRPr="00D54A11" w:rsidTr="00FD075D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:rsidR="00FD075D" w:rsidRPr="00D54A11" w:rsidRDefault="00FD075D" w:rsidP="00FD075D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1" w:type="dxa"/>
            <w:gridSpan w:val="3"/>
          </w:tcPr>
          <w:p w:rsidR="00FD075D" w:rsidRPr="00D8617E" w:rsidRDefault="005E67A1" w:rsidP="00FD075D">
            <w:pPr>
              <w:jc w:val="left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8617E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사용자가 등록한 </w:t>
            </w:r>
            <w:proofErr w:type="spellStart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 w:rsidRPr="00D8617E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list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중 완료된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FD075D" w:rsidRDefault="00FD075D" w:rsidP="004221DF"/>
    <w:p w:rsidR="00FD075D" w:rsidRPr="00FD075D" w:rsidRDefault="00FD075D" w:rsidP="004221DF">
      <w:r>
        <w:br w:type="column"/>
      </w:r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A237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E7254" w:rsidRDefault="000E7254" w:rsidP="00342162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:rsidR="000E7254" w:rsidRDefault="000E7254" w:rsidP="00342162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</w:t>
            </w:r>
          </w:p>
          <w:p w:rsidR="006B0331" w:rsidRPr="00BA2195" w:rsidRDefault="006B0331" w:rsidP="00342162"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</w:p>
        </w:tc>
      </w:tr>
      <w:tr w:rsidR="000578B6" w:rsidRPr="000E7254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디자인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직관적이고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15"/>
      <w:footerReference w:type="even" r:id="rId16"/>
      <w:footerReference w:type="default" r:id="rId17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31" w:rsidRDefault="00940F31">
      <w:r>
        <w:separator/>
      </w:r>
    </w:p>
    <w:p w:rsidR="00940F31" w:rsidRDefault="00940F31"/>
    <w:p w:rsidR="00940F31" w:rsidRDefault="00940F31"/>
    <w:p w:rsidR="00940F31" w:rsidRDefault="00940F31"/>
  </w:endnote>
  <w:endnote w:type="continuationSeparator" w:id="0">
    <w:p w:rsidR="00940F31" w:rsidRDefault="00940F31">
      <w:r>
        <w:continuationSeparator/>
      </w:r>
    </w:p>
    <w:p w:rsidR="00940F31" w:rsidRDefault="00940F31"/>
    <w:p w:rsidR="00940F31" w:rsidRDefault="00940F31"/>
    <w:p w:rsidR="00940F31" w:rsidRDefault="00940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5D" w:rsidRDefault="00FD075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D075D" w:rsidRDefault="00FD075D"/>
  <w:p w:rsidR="00FD075D" w:rsidRDefault="00FD075D"/>
  <w:p w:rsidR="00FD075D" w:rsidRDefault="00FD075D"/>
  <w:p w:rsidR="00FD075D" w:rsidRDefault="00FD07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5D" w:rsidRDefault="00FD075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74E94">
      <w:rPr>
        <w:noProof/>
      </w:rPr>
      <w:t>- 17 -</w:t>
    </w:r>
    <w:r>
      <w:fldChar w:fldCharType="end"/>
    </w:r>
  </w:p>
  <w:p w:rsidR="00FD075D" w:rsidRDefault="00FD075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31" w:rsidRDefault="00940F31">
      <w:r>
        <w:separator/>
      </w:r>
    </w:p>
    <w:p w:rsidR="00940F31" w:rsidRDefault="00940F31"/>
    <w:p w:rsidR="00940F31" w:rsidRDefault="00940F31"/>
    <w:p w:rsidR="00940F31" w:rsidRDefault="00940F31"/>
  </w:footnote>
  <w:footnote w:type="continuationSeparator" w:id="0">
    <w:p w:rsidR="00940F31" w:rsidRDefault="00940F31">
      <w:r>
        <w:continuationSeparator/>
      </w:r>
    </w:p>
    <w:p w:rsidR="00940F31" w:rsidRDefault="00940F31"/>
    <w:p w:rsidR="00940F31" w:rsidRDefault="00940F31"/>
    <w:p w:rsidR="00940F31" w:rsidRDefault="00940F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FD075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D075D" w:rsidRPr="00D54A11" w:rsidRDefault="00FD075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D075D" w:rsidRPr="00D54A11" w:rsidRDefault="00FD075D" w:rsidP="007F1D8E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FD075D" w:rsidRPr="00D54A11" w:rsidRDefault="00FD075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D075D" w:rsidRPr="00DA2377" w:rsidRDefault="00FD075D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  <w:r>
            <w:rPr>
              <w:rFonts w:ascii="돋움" w:eastAsia="돋움" w:hAnsi="돋움"/>
              <w:sz w:val="16"/>
              <w:szCs w:val="16"/>
            </w:rPr>
            <w:t>/07</w:t>
          </w:r>
        </w:p>
      </w:tc>
    </w:tr>
    <w:tr w:rsidR="00FD075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D075D" w:rsidRPr="00D54A11" w:rsidRDefault="00FD075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D075D" w:rsidRPr="00D54A11" w:rsidRDefault="00FD075D" w:rsidP="00DA237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D075D" w:rsidRPr="00D54A11" w:rsidRDefault="00FD075D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D075D" w:rsidRPr="00D54A11" w:rsidRDefault="00FD075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2.4</w:t>
          </w:r>
        </w:p>
      </w:tc>
    </w:tr>
  </w:tbl>
  <w:p w:rsidR="00FD075D" w:rsidRPr="00EF53CF" w:rsidRDefault="00FD075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2E74635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929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19B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734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6F9F"/>
    <w:rsid w:val="000D7BB1"/>
    <w:rsid w:val="000E149D"/>
    <w:rsid w:val="000E1523"/>
    <w:rsid w:val="000E1F78"/>
    <w:rsid w:val="000E206F"/>
    <w:rsid w:val="000E24E7"/>
    <w:rsid w:val="000E2B2B"/>
    <w:rsid w:val="000E42BF"/>
    <w:rsid w:val="000E5CF4"/>
    <w:rsid w:val="000E6040"/>
    <w:rsid w:val="000E6B87"/>
    <w:rsid w:val="000E7254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00AA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17757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A89"/>
    <w:rsid w:val="00137C50"/>
    <w:rsid w:val="00137DCF"/>
    <w:rsid w:val="0014065E"/>
    <w:rsid w:val="00140B86"/>
    <w:rsid w:val="00142063"/>
    <w:rsid w:val="001428D0"/>
    <w:rsid w:val="00142F05"/>
    <w:rsid w:val="001435D4"/>
    <w:rsid w:val="001445EF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CC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322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07DD2"/>
    <w:rsid w:val="00210632"/>
    <w:rsid w:val="0021133A"/>
    <w:rsid w:val="00211DBA"/>
    <w:rsid w:val="0021245D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8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EE0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7ED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2C05"/>
    <w:rsid w:val="002E3E7F"/>
    <w:rsid w:val="002E4C7B"/>
    <w:rsid w:val="002E53DD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131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4B9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40B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6A96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94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4E94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E67A1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6C2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95B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0F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6D8A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331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6C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6EC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4C74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C9A"/>
    <w:rsid w:val="009121E0"/>
    <w:rsid w:val="009124FF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90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0F31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3D48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A5A"/>
    <w:rsid w:val="009C0E74"/>
    <w:rsid w:val="009C0FE4"/>
    <w:rsid w:val="009C213B"/>
    <w:rsid w:val="009C32B0"/>
    <w:rsid w:val="009C585F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30A1"/>
    <w:rsid w:val="00A04558"/>
    <w:rsid w:val="00A052AA"/>
    <w:rsid w:val="00A0581B"/>
    <w:rsid w:val="00A06153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536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4A8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44EE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F83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1EB"/>
    <w:rsid w:val="00C93F3C"/>
    <w:rsid w:val="00C95D9B"/>
    <w:rsid w:val="00C9679A"/>
    <w:rsid w:val="00C96C34"/>
    <w:rsid w:val="00C96F71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F45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4CE4"/>
    <w:rsid w:val="00D0679F"/>
    <w:rsid w:val="00D10C09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57DAE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7BB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617E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377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5C1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0D1"/>
    <w:rsid w:val="00E879AA"/>
    <w:rsid w:val="00E90719"/>
    <w:rsid w:val="00E909C8"/>
    <w:rsid w:val="00E90DBA"/>
    <w:rsid w:val="00E91228"/>
    <w:rsid w:val="00E91400"/>
    <w:rsid w:val="00E917F3"/>
    <w:rsid w:val="00E924AC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1CAE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3332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075D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9124F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F890-C200-4B30-82D5-38F5529E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166</TotalTime>
  <Pages>30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10400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13</cp:revision>
  <cp:lastPrinted>2008-01-26T04:17:00Z</cp:lastPrinted>
  <dcterms:created xsi:type="dcterms:W3CDTF">2017-12-01T04:13:00Z</dcterms:created>
  <dcterms:modified xsi:type="dcterms:W3CDTF">2017-12-07T10:58:00Z</dcterms:modified>
</cp:coreProperties>
</file>