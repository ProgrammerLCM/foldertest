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3C5D54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C144EE" w:rsidRDefault="003C5D54" w:rsidP="003C5D54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C144EE" w:rsidRDefault="003C5D54" w:rsidP="003C5D54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C144EE" w:rsidRDefault="003C5D54" w:rsidP="003C5D54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C144EE" w:rsidRDefault="003C5D54" w:rsidP="003C5D54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3C5D54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pPr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4D74F0" w:rsidRDefault="003C5D54" w:rsidP="003C5D54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3C5D54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</w:tr>
      <w:tr w:rsidR="003C5D54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</w:tr>
      <w:tr w:rsidR="003C5D54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</w:tr>
      <w:tr w:rsidR="003C5D54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</w:tr>
      <w:tr w:rsidR="003C5D54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C5D54" w:rsidRPr="00BA2195" w:rsidRDefault="003C5D54" w:rsidP="003C5D54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BB4CC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proofErr w:type="spellStart"/>
      <w:r>
        <w:rPr>
          <w:rStyle w:val="ae"/>
          <w:rFonts w:hint="eastAsia"/>
        </w:rPr>
        <w:t>뱅킹</w:t>
      </w:r>
      <w:proofErr w:type="spellEnd"/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FF46A0" w:rsidRPr="00FF46A0" w:rsidRDefault="00FF46A0" w:rsidP="00FF46A0"/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890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FF46A0" w:rsidRDefault="00FF46A0" w:rsidP="00EF53CF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FF46A0" w:rsidRPr="00FF46A0" w:rsidRDefault="00FF46A0" w:rsidP="00C22C37">
            <w:pPr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스마트</w:t>
            </w:r>
            <w:r w:rsidRPr="00FF46A0">
              <w:rPr>
                <w:rStyle w:val="ae"/>
                <w:rFonts w:hint="eastAsia"/>
              </w:rPr>
              <w:t xml:space="preserve"> </w:t>
            </w:r>
            <w:proofErr w:type="spellStart"/>
            <w:r w:rsidRPr="00FF46A0">
              <w:rPr>
                <w:rStyle w:val="ae"/>
                <w:rFonts w:hint="eastAsia"/>
              </w:rPr>
              <w:t>뱅킹</w:t>
            </w:r>
            <w:proofErr w:type="spellEnd"/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프로그램을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사용하는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최상위</w:t>
            </w:r>
            <w:r w:rsidRPr="00FF46A0">
              <w:rPr>
                <w:rStyle w:val="ae"/>
                <w:rFonts w:hint="eastAsia"/>
              </w:rPr>
              <w:t xml:space="preserve"> </w:t>
            </w:r>
            <w:r w:rsidRPr="00FF46A0">
              <w:rPr>
                <w:rStyle w:val="ae"/>
                <w:rFonts w:hint="eastAsia"/>
              </w:rPr>
              <w:t>사용자</w:t>
            </w:r>
            <w:r w:rsidRPr="00FF46A0">
              <w:rPr>
                <w:rStyle w:val="ae"/>
                <w:rFonts w:hint="eastAsia"/>
              </w:rPr>
              <w:t>.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액터부터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8D603B" w:rsidP="00FF46A0">
      <w:pPr>
        <w:jc w:val="center"/>
      </w:pPr>
      <w:r w:rsidRPr="00FF46A0">
        <w:rPr>
          <w:noProof/>
        </w:rPr>
        <w:drawing>
          <wp:inline distT="0" distB="0" distL="0" distR="0">
            <wp:extent cx="2600325" cy="1295400"/>
            <wp:effectExtent l="0" t="0" r="0" b="0"/>
            <wp:docPr id="4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proofErr w:type="spellStart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앱을</w:t>
            </w:r>
            <w:proofErr w:type="spellEnd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이메일</w:t>
            </w:r>
            <w:proofErr w:type="spellEnd"/>
            <w:r>
              <w:rPr>
                <w:rFonts w:ascii="돋움" w:eastAsia="돋움" w:hAnsi="돋움" w:hint="eastAsia"/>
              </w:rPr>
              <w:t>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03407A"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BB279D"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03407A"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F14BB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F14BBD">
              <w:rPr>
                <w:rFonts w:ascii="돋움" w:eastAsia="돋움" w:hAnsi="돋움"/>
              </w:rPr>
              <w:t xml:space="preserve"> </w:t>
            </w:r>
            <w:r w:rsidR="00F14BBD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0B5E10" w:rsidRPr="000B5E10" w:rsidRDefault="0010750B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307B2A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0B5E10" w:rsidRPr="000B5E10" w:rsidRDefault="00307B2A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 w:rsidR="000B5E10"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P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P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B908F5" w:rsidRDefault="0003407A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UC001</w:t>
            </w:r>
          </w:p>
        </w:tc>
        <w:tc>
          <w:tcPr>
            <w:tcW w:w="1714" w:type="dxa"/>
          </w:tcPr>
          <w:p w:rsidR="0003407A" w:rsidRPr="00B908F5" w:rsidRDefault="007742E1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4360" w:type="dxa"/>
          </w:tcPr>
          <w:p w:rsidR="003A2AF1" w:rsidRPr="00B908F5" w:rsidRDefault="007742E1" w:rsidP="00342162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사용자의 아이디와 비밀번호 통해서 </w:t>
            </w:r>
            <w:proofErr w:type="spellStart"/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로그인한다</w:t>
            </w:r>
            <w:proofErr w:type="spellEnd"/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3A2AF1" w:rsidRPr="00B908F5" w:rsidRDefault="007E70C2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B908F5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1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D54A11" w:rsidRDefault="007742E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4360" w:type="dxa"/>
          </w:tcPr>
          <w:p w:rsidR="003A2AF1" w:rsidRPr="00BA2195" w:rsidRDefault="007742E1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F746C6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4360" w:type="dxa"/>
          </w:tcPr>
          <w:p w:rsidR="003A2AF1" w:rsidRPr="00BA2195" w:rsidRDefault="00F746C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이메일을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4360" w:type="dxa"/>
          </w:tcPr>
          <w:p w:rsidR="003A2AF1" w:rsidRPr="00F746C6" w:rsidRDefault="00F746C6" w:rsidP="00342162">
            <w:pPr>
              <w:rPr>
                <w:rFonts w:asciiTheme="minorHAnsi" w:eastAsiaTheme="minorHAnsi" w:hAnsiTheme="minorHAnsi"/>
              </w:rPr>
            </w:pP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사용자에게 과목명,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담당 교수,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강의 요일/시간,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수강 년도/학기, 강의실,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교재명을</w:t>
            </w:r>
            <w:proofErr w:type="spellEnd"/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입력 받아 저장한다.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4360" w:type="dxa"/>
          </w:tcPr>
          <w:p w:rsidR="003A2AF1" w:rsidRPr="00BA2195" w:rsidRDefault="00F746C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4360" w:type="dxa"/>
          </w:tcPr>
          <w:p w:rsidR="003A2AF1" w:rsidRPr="00BA2195" w:rsidRDefault="00F746C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3A2AF1" w:rsidRPr="00D54A11" w:rsidTr="0003407A">
        <w:trPr>
          <w:trHeight w:val="372"/>
        </w:trPr>
        <w:tc>
          <w:tcPr>
            <w:tcW w:w="1335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3A2AF1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선택</w:t>
            </w:r>
          </w:p>
        </w:tc>
        <w:tc>
          <w:tcPr>
            <w:tcW w:w="4360" w:type="dxa"/>
          </w:tcPr>
          <w:p w:rsidR="003A2AF1" w:rsidRPr="00BA2195" w:rsidRDefault="00F746C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3A2AF1" w:rsidRPr="00D54A11" w:rsidRDefault="003A2AF1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 선택</w:t>
            </w:r>
          </w:p>
        </w:tc>
        <w:tc>
          <w:tcPr>
            <w:tcW w:w="4360" w:type="dxa"/>
          </w:tcPr>
          <w:p w:rsidR="00F746C6" w:rsidRDefault="00F746C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Pr="00F746C6" w:rsidRDefault="00F746C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/>
              </w:rPr>
              <w:t>Todo</w:t>
            </w:r>
            <w:proofErr w:type="spellEnd"/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4360" w:type="dxa"/>
          </w:tcPr>
          <w:p w:rsidR="00F746C6" w:rsidRDefault="00F746C6" w:rsidP="00F14BBD"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사용자가 To do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항목명,</w:t>
            </w:r>
            <w:r w:rsidR="00F14BBD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F14BBD">
              <w:rPr>
                <w:rFonts w:asciiTheme="minorHAnsi" w:eastAsiaTheme="minorHAnsi" w:hAnsiTheme="minorHAnsi" w:hint="eastAsia"/>
                <w:color w:val="000000" w:themeColor="text1"/>
              </w:rPr>
              <w:t>내용,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마감 기한,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실제 마감일,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완료 여부,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중요 여부,</w:t>
            </w:r>
            <w:r w:rsidRPr="00F746C6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bookmarkStart w:id="14" w:name="_GoBack"/>
            <w:bookmarkEnd w:id="14"/>
            <w:r w:rsidRPr="00F746C6">
              <w:rPr>
                <w:rFonts w:asciiTheme="minorHAnsi" w:eastAsiaTheme="minorHAnsi" w:hAnsiTheme="minorHAnsi" w:hint="eastAsia"/>
                <w:color w:val="000000" w:themeColor="text1"/>
              </w:rPr>
              <w:t>시작 날짜를 입력하여 저장한다</w:t>
            </w:r>
            <w:r w:rsidRPr="00F746C6">
              <w:rPr>
                <w:rFonts w:ascii="돋움" w:eastAsia="돋움" w:hAnsi="돋움"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수정</w:t>
            </w:r>
          </w:p>
        </w:tc>
        <w:tc>
          <w:tcPr>
            <w:tcW w:w="4360" w:type="dxa"/>
          </w:tcPr>
          <w:p w:rsidR="00F746C6" w:rsidRPr="00F746C6" w:rsidRDefault="00F746C6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등록된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Todo</w:t>
            </w:r>
            <w:proofErr w:type="spellEnd"/>
            <w:r>
              <w:rPr>
                <w:rFonts w:hint="eastAsia"/>
                <w:color w:val="000000" w:themeColor="text1"/>
              </w:rPr>
              <w:t>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내용을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부분적으로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수정한다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삭제</w:t>
            </w:r>
          </w:p>
        </w:tc>
        <w:tc>
          <w:tcPr>
            <w:tcW w:w="4360" w:type="dxa"/>
          </w:tcPr>
          <w:p w:rsidR="00F746C6" w:rsidRPr="00F746C6" w:rsidRDefault="00F746C6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등록된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Todo</w:t>
            </w:r>
            <w:proofErr w:type="spellEnd"/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삭제한다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선택</w:t>
            </w:r>
          </w:p>
        </w:tc>
        <w:tc>
          <w:tcPr>
            <w:tcW w:w="4360" w:type="dxa"/>
          </w:tcPr>
          <w:p w:rsidR="00F746C6" w:rsidRPr="00F746C6" w:rsidRDefault="00F746C6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리스트에서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특정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Todo</w:t>
            </w:r>
            <w:proofErr w:type="spellEnd"/>
            <w:r>
              <w:rPr>
                <w:rFonts w:hint="eastAsia"/>
                <w:color w:val="000000" w:themeColor="text1"/>
              </w:rPr>
              <w:t>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선택하여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내용을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확인한다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</w:t>
            </w:r>
          </w:p>
        </w:tc>
        <w:tc>
          <w:tcPr>
            <w:tcW w:w="4360" w:type="dxa"/>
          </w:tcPr>
          <w:p w:rsidR="00F746C6" w:rsidRPr="00F746C6" w:rsidRDefault="00F746C6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과목명,</w:t>
            </w:r>
            <w:r w:rsidRPr="00F746C6">
              <w:rPr>
                <w:rFonts w:asciiTheme="minorHAnsi" w:eastAsiaTheme="minorHAnsi" w:hAnsiTheme="minorHAnsi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마감기한,</w:t>
            </w:r>
            <w:r w:rsidRPr="00F746C6">
              <w:rPr>
                <w:rFonts w:asciiTheme="minorHAnsi" w:eastAsiaTheme="minorHAnsi" w:hAnsiTheme="minorHAnsi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실제 마감일,</w:t>
            </w:r>
            <w:r w:rsidRPr="00F746C6">
              <w:rPr>
                <w:rFonts w:asciiTheme="minorHAnsi" w:eastAsiaTheme="minorHAnsi" w:hAnsiTheme="minorHAnsi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완료여부,</w:t>
            </w:r>
            <w:r w:rsidRPr="00F746C6">
              <w:rPr>
                <w:rFonts w:asciiTheme="minorHAnsi" w:eastAsiaTheme="minorHAnsi" w:hAnsiTheme="minorHAnsi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중요도,</w:t>
            </w:r>
            <w:r w:rsidRPr="00F746C6">
              <w:rPr>
                <w:rFonts w:asciiTheme="minorHAnsi" w:eastAsiaTheme="minorHAnsi" w:hAnsiTheme="minorHAnsi"/>
              </w:rPr>
              <w:t xml:space="preserve"> </w:t>
            </w:r>
            <w:r w:rsidRPr="00F746C6">
              <w:rPr>
                <w:rFonts w:asciiTheme="minorHAnsi" w:eastAsiaTheme="minorHAnsi" w:hAnsiTheme="minorHAnsi" w:hint="eastAsia"/>
              </w:rPr>
              <w:t>시작날짜</w:t>
            </w:r>
            <w:r>
              <w:rPr>
                <w:rFonts w:asciiTheme="minorHAnsi" w:eastAsiaTheme="minorHAnsi" w:hAnsiTheme="minorHAnsi" w:hint="eastAsia"/>
              </w:rPr>
              <w:t xml:space="preserve"> 중에서 기준을 정해 </w:t>
            </w:r>
            <w:proofErr w:type="spellStart"/>
            <w:r>
              <w:rPr>
                <w:rFonts w:asciiTheme="minorHAnsi" w:eastAsiaTheme="minorHAnsi" w:hAnsiTheme="minorHAnsi"/>
              </w:rPr>
              <w:t>Todo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리스트를 정렬한다.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F746C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설정</w:t>
            </w:r>
          </w:p>
        </w:tc>
        <w:tc>
          <w:tcPr>
            <w:tcW w:w="4360" w:type="dxa"/>
          </w:tcPr>
          <w:p w:rsidR="00F746C6" w:rsidRPr="00F746C6" w:rsidRDefault="00F746C6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특정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Todo</w:t>
            </w:r>
            <w:proofErr w:type="spellEnd"/>
            <w:r>
              <w:rPr>
                <w:rFonts w:hint="eastAsia"/>
                <w:color w:val="000000" w:themeColor="text1"/>
              </w:rPr>
              <w:t>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중요도를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설정해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908F5">
              <w:rPr>
                <w:rFonts w:hint="eastAsia"/>
                <w:color w:val="000000" w:themeColor="text1"/>
              </w:rPr>
              <w:t>구별할</w:t>
            </w:r>
            <w:r w:rsidR="00B908F5">
              <w:rPr>
                <w:rFonts w:hint="eastAsia"/>
                <w:color w:val="000000" w:themeColor="text1"/>
              </w:rPr>
              <w:t xml:space="preserve"> </w:t>
            </w:r>
            <w:r w:rsidR="00B908F5">
              <w:rPr>
                <w:rFonts w:hint="eastAsia"/>
                <w:color w:val="000000" w:themeColor="text1"/>
              </w:rPr>
              <w:t>수</w:t>
            </w:r>
            <w:r w:rsidR="00B908F5">
              <w:rPr>
                <w:rFonts w:hint="eastAsia"/>
                <w:color w:val="000000" w:themeColor="text1"/>
              </w:rPr>
              <w:t xml:space="preserve"> </w:t>
            </w:r>
            <w:r w:rsidR="00B908F5">
              <w:rPr>
                <w:rFonts w:hint="eastAsia"/>
                <w:color w:val="000000" w:themeColor="text1"/>
              </w:rPr>
              <w:t>있다</w:t>
            </w:r>
            <w:r w:rsidR="00B908F5"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714" w:type="dxa"/>
          </w:tcPr>
          <w:p w:rsidR="00F746C6" w:rsidRDefault="00B908F5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체크</w:t>
            </w:r>
          </w:p>
        </w:tc>
        <w:tc>
          <w:tcPr>
            <w:tcW w:w="4360" w:type="dxa"/>
          </w:tcPr>
          <w:p w:rsidR="00F746C6" w:rsidRPr="00F746C6" w:rsidRDefault="00B908F5" w:rsidP="003421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완료한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Todo</w:t>
            </w:r>
            <w:proofErr w:type="spellEnd"/>
            <w:r>
              <w:rPr>
                <w:rFonts w:hint="eastAsia"/>
                <w:color w:val="000000" w:themeColor="text1"/>
              </w:rPr>
              <w:t>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체크를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해서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구별할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있다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076" w:type="dxa"/>
          </w:tcPr>
          <w:p w:rsidR="00F746C6" w:rsidRPr="00D54A11" w:rsidRDefault="00F746C6" w:rsidP="00D54A11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F14BBD" w:rsidP="003A2AF1">
      <w:bookmarkStart w:id="17" w:name="_Toc28709615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52.8pt">
            <v:imagedata r:id="rId10" o:title="유스케이스다이어그램"/>
          </v:shape>
        </w:pict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proofErr w:type="spellStart"/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proofErr w:type="spellEnd"/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proofErr w:type="spellStart"/>
            <w:r w:rsidRPr="007E70C2">
              <w:rPr>
                <w:rStyle w:val="ae"/>
                <w:rFonts w:hint="eastAsia"/>
              </w:rPr>
              <w:t>뱅킹</w:t>
            </w:r>
            <w:proofErr w:type="spell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proofErr w:type="spellStart"/>
            <w:r w:rsidRPr="007E70C2">
              <w:rPr>
                <w:rStyle w:val="ae"/>
                <w:rFonts w:hint="eastAsia"/>
              </w:rPr>
              <w:t>납부등을</w:t>
            </w:r>
            <w:proofErr w:type="spell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proofErr w:type="spellStart"/>
            <w:r w:rsidRPr="007E70C2">
              <w:rPr>
                <w:rStyle w:val="ae"/>
                <w:rFonts w:hint="eastAsia"/>
              </w:rPr>
              <w:t>로그인을</w:t>
            </w:r>
            <w:proofErr w:type="spell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proofErr w:type="gramStart"/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proofErr w:type="gram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proofErr w:type="spellStart"/>
            <w:r w:rsidRPr="007E70C2">
              <w:rPr>
                <w:rStyle w:val="ae"/>
                <w:rFonts w:hint="eastAsia"/>
              </w:rPr>
              <w:t>로그인을</w:t>
            </w:r>
            <w:proofErr w:type="spell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:rsidR="00FF46A0" w:rsidRPr="007E70C2" w:rsidRDefault="007E70C2" w:rsidP="0060277A">
            <w:pPr>
              <w:rPr>
                <w:rStyle w:val="ae"/>
              </w:rPr>
            </w:pPr>
            <w:proofErr w:type="gramStart"/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  <w:proofErr w:type="gramEnd"/>
          </w:p>
        </w:tc>
      </w:tr>
    </w:tbl>
    <w:p w:rsidR="000C1642" w:rsidRDefault="000C1642" w:rsidP="000C1642"/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4221DF">
      <w:r>
        <w:lastRenderedPageBreak/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</w:p>
        </w:tc>
        <w:tc>
          <w:tcPr>
            <w:tcW w:w="1560" w:type="dxa"/>
          </w:tcPr>
          <w:p w:rsidR="005A219F" w:rsidRPr="007E70C2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7E70C2" w:rsidRDefault="005A219F" w:rsidP="005A219F">
            <w:pPr>
              <w:jc w:val="left"/>
              <w:rPr>
                <w:rStyle w:val="ae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72464E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C3" w:rsidRDefault="00BB4CC3">
      <w:r>
        <w:separator/>
      </w:r>
    </w:p>
    <w:p w:rsidR="00BB4CC3" w:rsidRDefault="00BB4CC3"/>
    <w:p w:rsidR="00BB4CC3" w:rsidRDefault="00BB4CC3"/>
    <w:p w:rsidR="00BB4CC3" w:rsidRDefault="00BB4CC3"/>
  </w:endnote>
  <w:endnote w:type="continuationSeparator" w:id="0">
    <w:p w:rsidR="00BB4CC3" w:rsidRDefault="00BB4CC3">
      <w:r>
        <w:continuationSeparator/>
      </w:r>
    </w:p>
    <w:p w:rsidR="00BB4CC3" w:rsidRDefault="00BB4CC3"/>
    <w:p w:rsidR="00BB4CC3" w:rsidRDefault="00BB4CC3"/>
    <w:p w:rsidR="00BB4CC3" w:rsidRDefault="00BB4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880" w:rsidRDefault="0051088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510880" w:rsidRDefault="00510880"/>
  <w:p w:rsidR="00510880" w:rsidRDefault="00510880"/>
  <w:p w:rsidR="00510880" w:rsidRDefault="00510880"/>
  <w:p w:rsidR="00510880" w:rsidRDefault="0051088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880" w:rsidRDefault="0051088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F14BBD">
      <w:rPr>
        <w:noProof/>
      </w:rPr>
      <w:t>- 3 -</w:t>
    </w:r>
    <w:r>
      <w:fldChar w:fldCharType="end"/>
    </w:r>
  </w:p>
  <w:p w:rsidR="00510880" w:rsidRDefault="0051088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C3" w:rsidRDefault="00BB4CC3">
      <w:r>
        <w:separator/>
      </w:r>
    </w:p>
    <w:p w:rsidR="00BB4CC3" w:rsidRDefault="00BB4CC3"/>
    <w:p w:rsidR="00BB4CC3" w:rsidRDefault="00BB4CC3"/>
    <w:p w:rsidR="00BB4CC3" w:rsidRDefault="00BB4CC3"/>
  </w:footnote>
  <w:footnote w:type="continuationSeparator" w:id="0">
    <w:p w:rsidR="00BB4CC3" w:rsidRDefault="00BB4CC3">
      <w:r>
        <w:continuationSeparator/>
      </w:r>
    </w:p>
    <w:p w:rsidR="00BB4CC3" w:rsidRDefault="00BB4CC3"/>
    <w:p w:rsidR="00BB4CC3" w:rsidRDefault="00BB4CC3"/>
    <w:p w:rsidR="00BB4CC3" w:rsidRDefault="00BB4C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510880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510880" w:rsidRPr="00D54A11" w:rsidRDefault="005108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510880" w:rsidRPr="00D54A11" w:rsidRDefault="003C5D5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/>
            </w:rPr>
            <w:t>Todo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510880" w:rsidRPr="00D54A11" w:rsidRDefault="005108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10880" w:rsidRPr="003C5D54" w:rsidRDefault="003C5D54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3C5D54">
            <w:rPr>
              <w:rFonts w:ascii="돋움" w:eastAsia="돋움" w:hAnsi="돋움" w:hint="eastAsia"/>
              <w:sz w:val="16"/>
              <w:szCs w:val="16"/>
            </w:rPr>
            <w:t>2017/09/15 ~ 2017/12/07</w:t>
          </w:r>
        </w:p>
      </w:tc>
    </w:tr>
    <w:tr w:rsidR="00510880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510880" w:rsidRPr="00D54A11" w:rsidRDefault="0051088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510880" w:rsidRPr="00D54A11" w:rsidRDefault="003C5D5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510880" w:rsidRPr="00D54A11" w:rsidRDefault="0051088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510880" w:rsidRPr="00D54A11" w:rsidRDefault="003C5D54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:rsidR="00510880" w:rsidRPr="00EF53CF" w:rsidRDefault="0051088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3B17"/>
    <w:rsid w:val="00144CF8"/>
    <w:rsid w:val="00145623"/>
    <w:rsid w:val="0014569C"/>
    <w:rsid w:val="00145ED7"/>
    <w:rsid w:val="0014680B"/>
    <w:rsid w:val="00146A16"/>
    <w:rsid w:val="00146F55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26D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811"/>
    <w:rsid w:val="003C5D54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1AB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464E"/>
    <w:rsid w:val="00726B92"/>
    <w:rsid w:val="0073026A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755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CC3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383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BBD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5EEC-0444-4134-B55D-CA3A85A1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110</TotalTime>
  <Pages>14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4204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9</cp:revision>
  <cp:lastPrinted>2008-01-26T04:17:00Z</cp:lastPrinted>
  <dcterms:created xsi:type="dcterms:W3CDTF">2017-09-15T22:51:00Z</dcterms:created>
  <dcterms:modified xsi:type="dcterms:W3CDTF">2017-12-02T09:00:00Z</dcterms:modified>
</cp:coreProperties>
</file>