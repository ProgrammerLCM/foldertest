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C14C1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C14C1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C144EE" w:rsidRDefault="00C14C1E" w:rsidP="00C14C1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C14C1E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</w:tr>
      <w:tr w:rsidR="00C14C1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</w:tr>
      <w:tr w:rsidR="00C14C1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</w:tr>
      <w:tr w:rsidR="00C14C1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</w:tr>
      <w:tr w:rsidR="00C14C1E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4C1E" w:rsidRPr="00BA2195" w:rsidRDefault="00C14C1E" w:rsidP="00C14C1E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9363B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proofErr w:type="spellStart"/>
      <w:r>
        <w:rPr>
          <w:rStyle w:val="ae"/>
          <w:rFonts w:hint="eastAsia"/>
        </w:rPr>
        <w:t>뱅킹</w:t>
      </w:r>
      <w:proofErr w:type="spellEnd"/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7F1D8E" w:rsidRDefault="007F1D8E" w:rsidP="00FF46A0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7F1D8E" w:rsidRP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디바이스에서든</w:t>
      </w:r>
      <w:r>
        <w:rPr>
          <w:rFonts w:hint="eastAsia"/>
        </w:rPr>
        <w:t xml:space="preserve"> </w:t>
      </w:r>
      <w:r>
        <w:rPr>
          <w:rFonts w:hint="eastAsia"/>
        </w:rPr>
        <w:t>인터넷만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액터부터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proofErr w:type="spellStart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앱을</w:t>
            </w:r>
            <w:proofErr w:type="spellEnd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이메일</w:t>
            </w:r>
            <w:proofErr w:type="spellEnd"/>
            <w:r>
              <w:rPr>
                <w:rFonts w:ascii="돋움" w:eastAsia="돋움" w:hAnsi="돋움" w:hint="eastAsia"/>
              </w:rPr>
              <w:t>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03407A"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BB279D"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03407A"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F1424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F1424E">
              <w:rPr>
                <w:rFonts w:ascii="돋움" w:eastAsia="돋움" w:hAnsi="돋움"/>
              </w:rPr>
              <w:t xml:space="preserve"> </w:t>
            </w:r>
            <w:r w:rsidR="00F1424E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0B5E10" w:rsidRPr="000B5E10" w:rsidRDefault="0010750B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307B2A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0B5E10" w:rsidRPr="000B5E10" w:rsidRDefault="00307B2A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 w:rsidR="000B5E10"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P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P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03407A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3407A" w:rsidRPr="005D2BC6" w:rsidRDefault="007742E1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360" w:type="dxa"/>
          </w:tcPr>
          <w:p w:rsidR="003A2AF1" w:rsidRPr="005D2BC6" w:rsidRDefault="007742E1" w:rsidP="00A128E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사용자의 아이디와 비밀번호 통해서 </w:t>
            </w:r>
            <w:proofErr w:type="spellStart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로그인한다</w:t>
            </w:r>
            <w:proofErr w:type="spellEnd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B908F5" w:rsidRDefault="0041080F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3A2AF1" w:rsidRPr="005D2BC6" w:rsidRDefault="007742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360" w:type="dxa"/>
          </w:tcPr>
          <w:p w:rsidR="003A2AF1" w:rsidRPr="005D2BC6" w:rsidRDefault="007742E1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 xml:space="preserve">,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이메일을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</w:t>
            </w:r>
            <w:proofErr w:type="spellEnd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 입력 받아 저장한다.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3407A">
        <w:trPr>
          <w:trHeight w:val="372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360" w:type="dxa"/>
          </w:tcPr>
          <w:p w:rsidR="00F746C6" w:rsidRPr="005D2BC6" w:rsidRDefault="00F746C6" w:rsidP="00F1424E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F1424E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F1424E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</w:t>
            </w:r>
            <w:bookmarkStart w:id="14" w:name="_GoBack"/>
            <w:bookmarkEnd w:id="14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 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287F73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UC01</w:t>
            </w:r>
            <w:r w:rsidR="00287F73">
              <w:rPr>
                <w:rFonts w:ascii="돋움" w:eastAsia="돋움" w:hAnsi="돋움"/>
                <w:color w:val="404040" w:themeColor="text1" w:themeTint="BF"/>
              </w:rPr>
              <w:t>4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중요도 설정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중요도를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설정해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="00B908F5" w:rsidRPr="005D2BC6">
              <w:rPr>
                <w:rFonts w:hint="eastAsia"/>
                <w:color w:val="404040" w:themeColor="text1" w:themeTint="BF"/>
              </w:rPr>
              <w:t>구별할</w:t>
            </w:r>
            <w:r w:rsidR="00B908F5"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="00B908F5" w:rsidRPr="005D2BC6">
              <w:rPr>
                <w:rFonts w:hint="eastAsia"/>
                <w:color w:val="404040" w:themeColor="text1" w:themeTint="BF"/>
              </w:rPr>
              <w:t>수</w:t>
            </w:r>
            <w:r w:rsidR="00B908F5"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="00B908F5" w:rsidRPr="005D2BC6">
              <w:rPr>
                <w:rFonts w:hint="eastAsia"/>
                <w:color w:val="404040" w:themeColor="text1" w:themeTint="BF"/>
              </w:rPr>
              <w:t>있다</w:t>
            </w:r>
            <w:r w:rsidR="00B908F5"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287F73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</w:t>
            </w:r>
            <w:r w:rsidR="00287F73">
              <w:rPr>
                <w:rFonts w:ascii="돋움" w:eastAsia="돋움" w:hAnsi="돋움"/>
                <w:color w:val="404040" w:themeColor="text1" w:themeTint="BF"/>
              </w:rPr>
              <w:t>5</w:t>
            </w:r>
          </w:p>
        </w:tc>
        <w:tc>
          <w:tcPr>
            <w:tcW w:w="1714" w:type="dxa"/>
          </w:tcPr>
          <w:p w:rsidR="00F746C6" w:rsidRPr="005D2BC6" w:rsidRDefault="00B908F5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360" w:type="dxa"/>
          </w:tcPr>
          <w:p w:rsidR="00F746C6" w:rsidRPr="005D2BC6" w:rsidRDefault="00B908F5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F1424E" w:rsidP="003A2AF1">
      <w:bookmarkStart w:id="17" w:name="_Toc28709615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1pt">
            <v:imagedata r:id="rId10" o:title="유스케이스다이어그램"/>
          </v:shape>
        </w:pict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proofErr w:type="spellEnd"/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7E70C2">
        <w:tc>
          <w:tcPr>
            <w:tcW w:w="1550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7E70C2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60277A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FF46A0" w:rsidRPr="00D54A11" w:rsidTr="007E70C2">
        <w:tc>
          <w:tcPr>
            <w:tcW w:w="1550" w:type="dxa"/>
            <w:shd w:val="clear" w:color="auto" w:fill="CCCCCC"/>
            <w:vAlign w:val="center"/>
          </w:tcPr>
          <w:p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FF46A0" w:rsidRPr="005D2BC6" w:rsidRDefault="005A219F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001</w:t>
            </w:r>
          </w:p>
        </w:tc>
        <w:tc>
          <w:tcPr>
            <w:tcW w:w="6042" w:type="dxa"/>
          </w:tcPr>
          <w:p w:rsidR="00FF46A0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5D2BC6" w:rsidRDefault="005D2BC6" w:rsidP="000C1642"/>
    <w:p w:rsidR="007E70C2" w:rsidRDefault="007E70C2" w:rsidP="000C1642"/>
    <w:p w:rsidR="00100CEE" w:rsidRDefault="00100CEE" w:rsidP="000C1642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774744" w:rsidRDefault="00774744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하고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하고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774744">
              <w:rPr>
                <w:rStyle w:val="ae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4-&gt;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774744" w:rsidRDefault="00774744" w:rsidP="00100CEE"/>
    <w:p w:rsidR="00100CEE" w:rsidRDefault="00100CEE" w:rsidP="00100CEE"/>
    <w:p w:rsidR="00774744" w:rsidRDefault="00774744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P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5C1CA0" w:rsidRDefault="005C1CA0" w:rsidP="00100CEE"/>
    <w:p w:rsidR="005C1CA0" w:rsidRDefault="005C1CA0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</w:t>
      </w:r>
      <w:r w:rsidR="005C1CA0">
        <w:t>4</w:t>
      </w:r>
      <w:r>
        <w:rPr>
          <w:rFonts w:hint="eastAsia"/>
        </w:rPr>
        <w:t>: 중요도 설정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>UC01</w:t>
      </w:r>
      <w:r w:rsidR="005C1CA0">
        <w:t>5</w:t>
      </w:r>
      <w:r>
        <w:rPr>
          <w:rFonts w:hint="eastAsia"/>
        </w:rPr>
        <w:t>: 마감 체크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Pr="00100CEE" w:rsidRDefault="00100CEE" w:rsidP="00100CEE"/>
    <w:p w:rsidR="00100CEE" w:rsidRPr="00100CEE" w:rsidRDefault="00100CEE" w:rsidP="00100CEE">
      <w:pPr>
        <w:sectPr w:rsidR="00100CEE" w:rsidRPr="00100CEE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100CEE" w:rsidRDefault="007E70C2" w:rsidP="004221DF">
      <w:r>
        <w:lastRenderedPageBreak/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</w:p>
        </w:tc>
        <w:tc>
          <w:tcPr>
            <w:tcW w:w="1560" w:type="dxa"/>
          </w:tcPr>
          <w:p w:rsidR="005A219F" w:rsidRPr="007E70C2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7E70C2" w:rsidRDefault="005A219F" w:rsidP="005A219F">
            <w:pPr>
              <w:jc w:val="left"/>
              <w:rPr>
                <w:rStyle w:val="ae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B31AAA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3BB" w:rsidRDefault="009363BB">
      <w:r>
        <w:separator/>
      </w:r>
    </w:p>
    <w:p w:rsidR="009363BB" w:rsidRDefault="009363BB"/>
    <w:p w:rsidR="009363BB" w:rsidRDefault="009363BB"/>
    <w:p w:rsidR="009363BB" w:rsidRDefault="009363BB"/>
  </w:endnote>
  <w:endnote w:type="continuationSeparator" w:id="0">
    <w:p w:rsidR="009363BB" w:rsidRDefault="009363BB">
      <w:r>
        <w:continuationSeparator/>
      </w:r>
    </w:p>
    <w:p w:rsidR="009363BB" w:rsidRDefault="009363BB"/>
    <w:p w:rsidR="009363BB" w:rsidRDefault="009363BB"/>
    <w:p w:rsidR="009363BB" w:rsidRDefault="00936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F73" w:rsidRDefault="00287F7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87F73" w:rsidRDefault="00287F73"/>
  <w:p w:rsidR="00287F73" w:rsidRDefault="00287F73"/>
  <w:p w:rsidR="00287F73" w:rsidRDefault="00287F73"/>
  <w:p w:rsidR="00287F73" w:rsidRDefault="00287F7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F73" w:rsidRDefault="00287F7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F1424E">
      <w:rPr>
        <w:noProof/>
      </w:rPr>
      <w:t>- 9 -</w:t>
    </w:r>
    <w:r>
      <w:fldChar w:fldCharType="end"/>
    </w:r>
  </w:p>
  <w:p w:rsidR="00287F73" w:rsidRDefault="00287F7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3BB" w:rsidRDefault="009363BB">
      <w:r>
        <w:separator/>
      </w:r>
    </w:p>
    <w:p w:rsidR="009363BB" w:rsidRDefault="009363BB"/>
    <w:p w:rsidR="009363BB" w:rsidRDefault="009363BB"/>
    <w:p w:rsidR="009363BB" w:rsidRDefault="009363BB"/>
  </w:footnote>
  <w:footnote w:type="continuationSeparator" w:id="0">
    <w:p w:rsidR="009363BB" w:rsidRDefault="009363BB">
      <w:r>
        <w:continuationSeparator/>
      </w:r>
    </w:p>
    <w:p w:rsidR="009363BB" w:rsidRDefault="009363BB"/>
    <w:p w:rsidR="009363BB" w:rsidRDefault="009363BB"/>
    <w:p w:rsidR="009363BB" w:rsidRDefault="009363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287F73" w:rsidRPr="003C5D54" w:rsidTr="00287F73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/>
            </w:rPr>
            <w:t>Todo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87F73" w:rsidRPr="003C5D54" w:rsidRDefault="00287F73" w:rsidP="00C14C1E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3C5D54">
            <w:rPr>
              <w:rFonts w:ascii="돋움" w:eastAsia="돋움" w:hAnsi="돋움" w:hint="eastAsia"/>
              <w:sz w:val="16"/>
              <w:szCs w:val="16"/>
            </w:rPr>
            <w:t>2017/09/15 ~ 2017/12/07</w:t>
          </w:r>
        </w:p>
      </w:tc>
    </w:tr>
    <w:tr w:rsidR="00287F73" w:rsidRPr="00D54A11" w:rsidTr="00287F73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87F73" w:rsidRPr="00D54A11" w:rsidRDefault="00287F73" w:rsidP="00C14C1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1.1</w:t>
          </w:r>
        </w:p>
      </w:tc>
    </w:tr>
  </w:tbl>
  <w:p w:rsidR="00287F73" w:rsidRPr="00C14C1E" w:rsidRDefault="00287F73" w:rsidP="00C14C1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87F73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28E1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705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CA0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BA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3BB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AAA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4C1E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46F6B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24E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692A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5139-3DB9-45CD-87B7-209139CF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203</TotalTime>
  <Pages>21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7351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15</cp:revision>
  <cp:lastPrinted>2008-01-26T04:17:00Z</cp:lastPrinted>
  <dcterms:created xsi:type="dcterms:W3CDTF">2017-09-15T22:51:00Z</dcterms:created>
  <dcterms:modified xsi:type="dcterms:W3CDTF">2017-12-02T08:59:00Z</dcterms:modified>
</cp:coreProperties>
</file>