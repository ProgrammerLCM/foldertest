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D17B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D17B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D17B07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U</w:t>
            </w:r>
            <w:r w:rsidRPr="00C144EE">
              <w:rPr>
                <w:rFonts w:ascii="돋움" w:eastAsia="돋움" w:hAnsi="돋움"/>
              </w:rPr>
              <w:t xml:space="preserve">C </w:t>
            </w:r>
            <w:r w:rsidRPr="00C144EE">
              <w:rPr>
                <w:rFonts w:ascii="돋움" w:eastAsia="돋움" w:hAnsi="돋움" w:hint="eastAsia"/>
              </w:rPr>
              <w:t>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D17B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1EEA" w:rsidRDefault="00D17B07" w:rsidP="006D1EEA">
            <w:pPr>
              <w:ind w:firstLine="195"/>
              <w:jc w:val="left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요구사항 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재분석 및 작성</w:t>
            </w:r>
          </w:p>
          <w:p w:rsidR="006D1EEA" w:rsidRDefault="00A055B7" w:rsidP="006D1EEA">
            <w:pPr>
              <w:ind w:firstLine="195"/>
              <w:jc w:val="left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proofErr w:type="spellEnd"/>
            <w:r w:rsidR="006D1EEA">
              <w:rPr>
                <w:rFonts w:ascii="돋움" w:eastAsia="돋움" w:hAnsi="돋움" w:hint="eastAsia"/>
              </w:rPr>
              <w:t xml:space="preserve"> 수정</w:t>
            </w:r>
          </w:p>
          <w:p w:rsidR="006D1EEA" w:rsidRDefault="00A055B7" w:rsidP="006D1EEA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불필요한 부분삭제</w:t>
            </w:r>
          </w:p>
          <w:p w:rsidR="006D1EEA" w:rsidRDefault="00A055B7" w:rsidP="006D1EEA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</w:t>
            </w:r>
            <w:r w:rsidR="006D1EEA">
              <w:rPr>
                <w:rFonts w:ascii="돋움" w:eastAsia="돋움" w:hAnsi="돋움"/>
              </w:rPr>
              <w:t>UC014</w:t>
            </w:r>
            <w:r>
              <w:rPr>
                <w:rFonts w:ascii="돋움" w:eastAsia="돋움" w:hAnsi="돋움"/>
              </w:rPr>
              <w:t xml:space="preserve"> - </w:t>
            </w:r>
            <w:r>
              <w:rPr>
                <w:rFonts w:ascii="돋움" w:eastAsia="돋움" w:hAnsi="돋움" w:hint="eastAsia"/>
              </w:rPr>
              <w:t>중요도 설정)</w:t>
            </w:r>
            <w:r w:rsidR="006D1EEA">
              <w:rPr>
                <w:rFonts w:ascii="돋움" w:eastAsia="돋움" w:hAnsi="돋움"/>
              </w:rPr>
              <w:t>,</w:t>
            </w:r>
          </w:p>
          <w:p w:rsidR="006D1EEA" w:rsidRDefault="006D1EEA" w:rsidP="006D1EEA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변경부분 추가</w:t>
            </w:r>
          </w:p>
          <w:p w:rsidR="006D1EEA" w:rsidRPr="00C144EE" w:rsidRDefault="006D1EEA" w:rsidP="006D1EEA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(UC014 </w:t>
            </w:r>
            <w:r>
              <w:rPr>
                <w:rFonts w:ascii="돋움" w:eastAsia="돋움" w:hAnsi="돋움"/>
              </w:rPr>
              <w:t>–</w:t>
            </w:r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숨기기)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C144EE" w:rsidRDefault="00D17B07" w:rsidP="00D17B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D17B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</w:tr>
      <w:tr w:rsidR="00D17B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</w:tr>
      <w:tr w:rsidR="00D17B0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7B07" w:rsidRPr="00BA2195" w:rsidRDefault="00D17B07" w:rsidP="00D17B07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EB109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7F1D8E" w:rsidRDefault="007F1D8E" w:rsidP="00FF46A0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7F1D8E" w:rsidRP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디바이스에서든</w:t>
      </w:r>
      <w:r>
        <w:rPr>
          <w:rFonts w:hint="eastAsia"/>
        </w:rPr>
        <w:t xml:space="preserve"> </w:t>
      </w:r>
      <w:r>
        <w:rPr>
          <w:rFonts w:hint="eastAsia"/>
        </w:rPr>
        <w:t>인터넷만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6095"/>
        <w:gridCol w:w="731"/>
        <w:gridCol w:w="167"/>
      </w:tblGrid>
      <w:tr w:rsidR="000C2157" w:rsidRPr="00BA2195" w:rsidTr="004B76B5">
        <w:trPr>
          <w:gridAfter w:val="1"/>
          <w:wAfter w:w="167" w:type="dxa"/>
        </w:trPr>
        <w:tc>
          <w:tcPr>
            <w:tcW w:w="8316" w:type="dxa"/>
            <w:gridSpan w:val="3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앱을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4B76B5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  <w:gridSpan w:val="2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4B76B5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4B76B5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A86E7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A86E7C">
              <w:rPr>
                <w:rFonts w:ascii="돋움" w:eastAsia="돋움" w:hAnsi="돋움"/>
              </w:rPr>
              <w:t xml:space="preserve"> </w:t>
            </w:r>
            <w:r w:rsidR="00A86E7C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여부,</w:t>
            </w:r>
            <w:r w:rsidR="0010750B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시작 날짜를 입력한 다음 등록 완료 버튼을 누르면 등록이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4144B9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숨기기</w:t>
            </w:r>
          </w:p>
        </w:tc>
        <w:tc>
          <w:tcPr>
            <w:tcW w:w="6095" w:type="dxa"/>
          </w:tcPr>
          <w:p w:rsidR="000B5E10" w:rsidRPr="000B5E10" w:rsidRDefault="004144B9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대해 숨기기 기능을 추가한다.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4B76B5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60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706"/>
        <w:gridCol w:w="851"/>
      </w:tblGrid>
      <w:tr w:rsidR="003A2AF1" w:rsidRPr="00D54A11" w:rsidTr="004144B9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70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03407A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3407A" w:rsidRPr="005D2BC6" w:rsidRDefault="007742E1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706" w:type="dxa"/>
          </w:tcPr>
          <w:p w:rsidR="003A2AF1" w:rsidRPr="005D2BC6" w:rsidRDefault="007742E1" w:rsidP="00A128E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사용자의 아이디와 비밀번호 통해서 로그인한다.</w:t>
            </w:r>
          </w:p>
        </w:tc>
        <w:tc>
          <w:tcPr>
            <w:tcW w:w="851" w:type="dxa"/>
          </w:tcPr>
          <w:p w:rsidR="003A2AF1" w:rsidRPr="00B908F5" w:rsidRDefault="0041080F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3A2AF1" w:rsidRPr="005D2BC6" w:rsidRDefault="007742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706" w:type="dxa"/>
          </w:tcPr>
          <w:p w:rsidR="003A2AF1" w:rsidRPr="005D2BC6" w:rsidRDefault="007742E1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 xml:space="preserve">, </w:t>
            </w:r>
            <w:r w:rsidRPr="005D2BC6">
              <w:rPr>
                <w:rFonts w:hint="eastAsia"/>
                <w:color w:val="404040" w:themeColor="text1" w:themeTint="BF"/>
              </w:rPr>
              <w:t>이메일을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 입력 받아 저장한다.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72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706" w:type="dxa"/>
          </w:tcPr>
          <w:p w:rsidR="00F746C6" w:rsidRPr="005D2BC6" w:rsidRDefault="00F746C6" w:rsidP="00A86E7C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A86E7C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A86E7C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bookmarkStart w:id="14" w:name="_GoBack"/>
            <w:bookmarkEnd w:id="14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 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4144B9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U</w:t>
            </w:r>
            <w:r>
              <w:rPr>
                <w:rFonts w:ascii="돋움" w:eastAsia="돋움" w:hAnsi="돋움"/>
                <w:color w:val="404040" w:themeColor="text1" w:themeTint="BF"/>
              </w:rPr>
              <w:t>C014</w:t>
            </w:r>
          </w:p>
        </w:tc>
        <w:tc>
          <w:tcPr>
            <w:tcW w:w="1714" w:type="dxa"/>
          </w:tcPr>
          <w:p w:rsidR="00F746C6" w:rsidRPr="005D2BC6" w:rsidRDefault="004144B9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>
              <w:rPr>
                <w:rFonts w:ascii="돋움" w:eastAsia="돋움" w:hAnsi="돋움" w:hint="eastAsia"/>
                <w:color w:val="404040" w:themeColor="text1" w:themeTint="BF"/>
              </w:rPr>
              <w:t>T</w:t>
            </w:r>
            <w:r>
              <w:rPr>
                <w:rFonts w:ascii="돋움" w:eastAsia="돋움" w:hAnsi="돋움"/>
                <w:color w:val="404040" w:themeColor="text1" w:themeTint="BF"/>
              </w:rPr>
              <w:t>odo</w:t>
            </w:r>
            <w:proofErr w:type="spellEnd"/>
            <w:r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>
              <w:rPr>
                <w:rFonts w:ascii="돋움" w:eastAsia="돋움" w:hAnsi="돋움" w:hint="eastAsia"/>
                <w:color w:val="404040" w:themeColor="text1" w:themeTint="BF"/>
              </w:rPr>
              <w:t>숨기기</w:t>
            </w:r>
          </w:p>
        </w:tc>
        <w:tc>
          <w:tcPr>
            <w:tcW w:w="4706" w:type="dxa"/>
          </w:tcPr>
          <w:p w:rsidR="00F746C6" w:rsidRPr="005D2BC6" w:rsidRDefault="004144B9" w:rsidP="0034216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사용자가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완료된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Todo</w:t>
            </w:r>
            <w:proofErr w:type="spellEnd"/>
            <w:r>
              <w:rPr>
                <w:rFonts w:hint="eastAsia"/>
                <w:color w:val="404040" w:themeColor="text1" w:themeTint="BF"/>
              </w:rPr>
              <w:t>를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숨길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수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있다</w:t>
            </w:r>
            <w:r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9124F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4144B9" w:rsidRPr="00D54A11" w:rsidTr="004144B9">
        <w:trPr>
          <w:trHeight w:val="372"/>
        </w:trPr>
        <w:tc>
          <w:tcPr>
            <w:tcW w:w="1335" w:type="dxa"/>
          </w:tcPr>
          <w:p w:rsidR="004144B9" w:rsidRPr="005D2BC6" w:rsidRDefault="004144B9" w:rsidP="006D1EEA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UC01</w:t>
            </w:r>
            <w:r w:rsidR="006D1EEA">
              <w:rPr>
                <w:rFonts w:ascii="돋움" w:eastAsia="돋움" w:hAnsi="돋움"/>
                <w:color w:val="404040" w:themeColor="text1" w:themeTint="BF"/>
              </w:rPr>
              <w:t>5</w:t>
            </w:r>
          </w:p>
        </w:tc>
        <w:tc>
          <w:tcPr>
            <w:tcW w:w="1714" w:type="dxa"/>
          </w:tcPr>
          <w:p w:rsidR="004144B9" w:rsidRPr="005D2BC6" w:rsidRDefault="004144B9" w:rsidP="004144B9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706" w:type="dxa"/>
          </w:tcPr>
          <w:p w:rsidR="004144B9" w:rsidRPr="005D2BC6" w:rsidRDefault="004144B9" w:rsidP="004144B9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A86E7C" w:rsidP="003A2AF1">
      <w:bookmarkStart w:id="17" w:name="_Toc28709615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9.75pt">
            <v:imagedata r:id="rId10" o:title="유"/>
          </v:shape>
        </w:pict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C931EB">
        <w:tc>
          <w:tcPr>
            <w:tcW w:w="1514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60277A" w:rsidRPr="005D2BC6" w:rsidRDefault="0060277A" w:rsidP="00A030A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C931EB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SN001</w:t>
            </w:r>
          </w:p>
        </w:tc>
        <w:tc>
          <w:tcPr>
            <w:tcW w:w="5872" w:type="dxa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gram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proofErr w:type="gram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253B83" w:rsidRDefault="00100CEE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E924AC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E924AC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용자가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253B83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5872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B744A8" w:rsidRPr="00B744A8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3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3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100CEE" w:rsidRDefault="00100CEE" w:rsidP="00100CEE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020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50" w:type="dxa"/>
            <w:gridSpan w:val="2"/>
          </w:tcPr>
          <w:p w:rsidR="00100CEE" w:rsidRPr="005D2BC6" w:rsidRDefault="00DF3A89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50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DF3A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20" w:type="dxa"/>
            <w:shd w:val="clear" w:color="auto" w:fill="auto"/>
          </w:tcPr>
          <w:p w:rsidR="000B26D7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6020" w:type="dxa"/>
            <w:shd w:val="clear" w:color="auto" w:fill="auto"/>
          </w:tcPr>
          <w:p w:rsidR="000B26D7" w:rsidRP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="00503177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6020" w:type="dxa"/>
            <w:shd w:val="clear" w:color="auto" w:fill="auto"/>
          </w:tcPr>
          <w:p w:rsid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503177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6020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6020" w:type="dxa"/>
            <w:shd w:val="clear" w:color="auto" w:fill="auto"/>
          </w:tcPr>
          <w:p w:rsidR="00B744A8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2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B08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B744A8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오류메세지를</w:t>
            </w:r>
            <w:proofErr w:type="spellEnd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A030A1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12</w:t>
            </w: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30A1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A030A1" w:rsidRPr="00D54A11" w:rsidTr="00A030A1">
        <w:tc>
          <w:tcPr>
            <w:tcW w:w="1514" w:type="dxa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9124FF" w:rsidRPr="00FB5C20" w:rsidRDefault="009124FF" w:rsidP="009124FF"/>
    <w:p w:rsidR="009124FF" w:rsidRPr="009124FF" w:rsidRDefault="009124FF" w:rsidP="009124FF">
      <w:pPr>
        <w:pStyle w:val="4"/>
      </w:pPr>
      <w:r>
        <w:t xml:space="preserve">UC014: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숨기기</w:t>
      </w:r>
    </w:p>
    <w:p w:rsidR="009124FF" w:rsidRDefault="009124FF" w:rsidP="009124F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E405C1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해줘야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숨기는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대상은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여야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숨김이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다시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전까지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B14(1)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9124F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완료된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 w:rsidR="00E405C1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의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숨김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9124FF" w:rsidRPr="00A128E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E405C1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B14(2)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(1)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숨김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  <w:tr w:rsidR="009124FF" w:rsidRPr="00D54A1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</w:p>
        </w:tc>
        <w:tc>
          <w:tcPr>
            <w:tcW w:w="1124" w:type="dxa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SN014(2)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A030A1">
              <w:rPr>
                <w:rStyle w:val="ae"/>
                <w:color w:val="404040" w:themeColor="text1" w:themeTint="BF"/>
              </w:rPr>
              <w:t>14(1)</w:t>
            </w:r>
            <w:r w:rsidR="00A030A1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(2)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해제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</w:tbl>
    <w:p w:rsidR="009124FF" w:rsidRDefault="009124FF" w:rsidP="009124FF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UC01</w:t>
      </w:r>
      <w:r w:rsidR="006D1EEA">
        <w:t>5</w:t>
      </w:r>
      <w:r>
        <w:rPr>
          <w:rFonts w:hint="eastAsia"/>
        </w:rPr>
        <w:t>: 마감 체크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FB5C20" w:rsidP="006D1EE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6D1EEA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D10C09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FB5C20" w:rsidP="006D1EEA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6D1EEA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100CEE" w:rsidRPr="005D2BC6" w:rsidRDefault="00100CEE" w:rsidP="006D1EEA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1</w:t>
            </w:r>
            <w:r w:rsidR="006D1EEA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446"/>
        <w:gridCol w:w="1389"/>
        <w:gridCol w:w="4727"/>
      </w:tblGrid>
      <w:tr w:rsidR="005A219F" w:rsidRPr="00D54A11" w:rsidTr="001445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46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389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1445EF">
        <w:trPr>
          <w:trHeight w:val="356"/>
        </w:trPr>
        <w:tc>
          <w:tcPr>
            <w:tcW w:w="923" w:type="dxa"/>
          </w:tcPr>
          <w:p w:rsidR="005A219F" w:rsidRPr="00137A89" w:rsidRDefault="005A219F" w:rsidP="00123551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SC001</w:t>
            </w:r>
          </w:p>
        </w:tc>
        <w:tc>
          <w:tcPr>
            <w:tcW w:w="1446" w:type="dxa"/>
          </w:tcPr>
          <w:p w:rsidR="005A219F" w:rsidRPr="00137A89" w:rsidRDefault="005A219F" w:rsidP="00123551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1389" w:type="dxa"/>
          </w:tcPr>
          <w:p w:rsidR="005A219F" w:rsidRPr="00137A89" w:rsidRDefault="005A219F" w:rsidP="005A219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UC001</w:t>
            </w:r>
          </w:p>
        </w:tc>
        <w:tc>
          <w:tcPr>
            <w:tcW w:w="4727" w:type="dxa"/>
          </w:tcPr>
          <w:p w:rsidR="005A219F" w:rsidRPr="00137A89" w:rsidRDefault="001445EF" w:rsidP="005A219F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아이디와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비교하여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로그인한다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032FD5" w:rsidRPr="00D54A11" w:rsidTr="001445EF">
        <w:trPr>
          <w:trHeight w:val="356"/>
        </w:trPr>
        <w:tc>
          <w:tcPr>
            <w:tcW w:w="923" w:type="dxa"/>
          </w:tcPr>
          <w:p w:rsidR="00032FD5" w:rsidRPr="00137A89" w:rsidRDefault="00032FD5" w:rsidP="00123551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SC002</w:t>
            </w:r>
          </w:p>
        </w:tc>
        <w:tc>
          <w:tcPr>
            <w:tcW w:w="1446" w:type="dxa"/>
          </w:tcPr>
          <w:p w:rsidR="00032FD5" w:rsidRPr="00137A89" w:rsidRDefault="00032FD5" w:rsidP="00123551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1389" w:type="dxa"/>
          </w:tcPr>
          <w:p w:rsidR="00032FD5" w:rsidRPr="00137A89" w:rsidRDefault="00032FD5" w:rsidP="00032FD5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UC00</w:t>
            </w:r>
            <w:r>
              <w:rPr>
                <w:rStyle w:val="ae"/>
                <w:color w:val="000000" w:themeColor="text1"/>
                <w:szCs w:val="20"/>
              </w:rPr>
              <w:t>3</w:t>
            </w:r>
          </w:p>
        </w:tc>
        <w:tc>
          <w:tcPr>
            <w:tcW w:w="4727" w:type="dxa"/>
          </w:tcPr>
          <w:p w:rsidR="00032FD5" w:rsidRDefault="00032FD5" w:rsidP="005A219F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사용자의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기본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저장하여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5A219F" w:rsidRPr="00D54A11" w:rsidTr="001445EF">
        <w:trPr>
          <w:trHeight w:val="356"/>
        </w:trPr>
        <w:tc>
          <w:tcPr>
            <w:tcW w:w="923" w:type="dxa"/>
          </w:tcPr>
          <w:p w:rsidR="005A219F" w:rsidRPr="00137A89" w:rsidRDefault="001445EF" w:rsidP="00123551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3</w:t>
            </w:r>
          </w:p>
        </w:tc>
        <w:tc>
          <w:tcPr>
            <w:tcW w:w="1446" w:type="dxa"/>
          </w:tcPr>
          <w:p w:rsidR="005A219F" w:rsidRPr="00137A89" w:rsidRDefault="00137A89" w:rsidP="00123551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메인(달력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)</w:t>
            </w:r>
          </w:p>
        </w:tc>
        <w:tc>
          <w:tcPr>
            <w:tcW w:w="1389" w:type="dxa"/>
          </w:tcPr>
          <w:p w:rsidR="005A219F" w:rsidRPr="00137A89" w:rsidRDefault="005A219F" w:rsidP="005A219F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5A219F" w:rsidRPr="00137A89" w:rsidRDefault="002E53DD" w:rsidP="005A219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</w:t>
            </w:r>
            <w:r w:rsidR="001445EF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의 </w:t>
            </w:r>
            <w:proofErr w:type="spellStart"/>
            <w:r w:rsidR="001445EF"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 w:rsidR="001445EF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="001445EF">
              <w:rPr>
                <w:rFonts w:ascii="돋움" w:eastAsia="돋움" w:hAnsi="돋움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  <w:tr w:rsidR="00137A89" w:rsidRPr="00D54A11" w:rsidTr="001445EF">
        <w:trPr>
          <w:trHeight w:val="356"/>
        </w:trPr>
        <w:tc>
          <w:tcPr>
            <w:tcW w:w="923" w:type="dxa"/>
          </w:tcPr>
          <w:p w:rsidR="00137A89" w:rsidRPr="00137A89" w:rsidRDefault="001445EF" w:rsidP="00137A89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4</w:t>
            </w:r>
          </w:p>
        </w:tc>
        <w:tc>
          <w:tcPr>
            <w:tcW w:w="1446" w:type="dxa"/>
          </w:tcPr>
          <w:p w:rsidR="00137A89" w:rsidRPr="00137A89" w:rsidRDefault="001445EF" w:rsidP="00137A89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과목 시간표</w:t>
            </w:r>
          </w:p>
        </w:tc>
        <w:tc>
          <w:tcPr>
            <w:tcW w:w="1389" w:type="dxa"/>
          </w:tcPr>
          <w:p w:rsidR="00137A89" w:rsidRPr="00137A89" w:rsidRDefault="00137A89" w:rsidP="00137A89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137A89" w:rsidRPr="00137A89" w:rsidRDefault="002E53DD" w:rsidP="00137A89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</w:t>
            </w:r>
            <w:r w:rsidR="001445EF">
              <w:rPr>
                <w:rFonts w:ascii="돋움" w:eastAsia="돋움" w:hAnsi="돋움" w:hint="eastAsia"/>
                <w:color w:val="000000" w:themeColor="text1"/>
                <w:szCs w:val="20"/>
              </w:rPr>
              <w:t>의 시간표를 보여준다.</w:t>
            </w:r>
          </w:p>
        </w:tc>
      </w:tr>
      <w:tr w:rsidR="001445EF" w:rsidRPr="00D54A11" w:rsidTr="001445EF">
        <w:trPr>
          <w:trHeight w:val="356"/>
        </w:trPr>
        <w:tc>
          <w:tcPr>
            <w:tcW w:w="923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5</w:t>
            </w:r>
          </w:p>
        </w:tc>
        <w:tc>
          <w:tcPr>
            <w:tcW w:w="1446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시간표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등록</w:t>
            </w:r>
          </w:p>
        </w:tc>
        <w:tc>
          <w:tcPr>
            <w:tcW w:w="1389" w:type="dxa"/>
          </w:tcPr>
          <w:p w:rsidR="001445EF" w:rsidRPr="00137A89" w:rsidRDefault="001445EF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C004</w:t>
            </w:r>
          </w:p>
        </w:tc>
        <w:tc>
          <w:tcPr>
            <w:tcW w:w="4727" w:type="dxa"/>
          </w:tcPr>
          <w:p w:rsidR="001445EF" w:rsidRPr="001445EF" w:rsidRDefault="001445EF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자신의 시간표를 시스템에 등록하여 저장한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다.</w:t>
            </w:r>
          </w:p>
        </w:tc>
      </w:tr>
      <w:tr w:rsidR="001445EF" w:rsidRPr="00D54A11" w:rsidTr="001445EF">
        <w:trPr>
          <w:trHeight w:val="356"/>
        </w:trPr>
        <w:tc>
          <w:tcPr>
            <w:tcW w:w="923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6</w:t>
            </w:r>
          </w:p>
        </w:tc>
        <w:tc>
          <w:tcPr>
            <w:tcW w:w="1446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시간표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1445EF" w:rsidRPr="00137A89" w:rsidRDefault="001445EF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C005</w:t>
            </w:r>
          </w:p>
        </w:tc>
        <w:tc>
          <w:tcPr>
            <w:tcW w:w="4727" w:type="dxa"/>
          </w:tcPr>
          <w:p w:rsidR="001445EF" w:rsidRPr="001445EF" w:rsidRDefault="001445EF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  <w:tr w:rsidR="001445EF" w:rsidRPr="00D54A11" w:rsidTr="001445EF">
        <w:trPr>
          <w:trHeight w:val="356"/>
        </w:trPr>
        <w:tc>
          <w:tcPr>
            <w:tcW w:w="923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7</w:t>
            </w:r>
          </w:p>
        </w:tc>
        <w:tc>
          <w:tcPr>
            <w:tcW w:w="1446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1445EF" w:rsidRPr="00137A89" w:rsidRDefault="001445EF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1445EF" w:rsidRPr="00137A89" w:rsidRDefault="00D57DAE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r w:rsidR="002E53DD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등록한 </w:t>
            </w:r>
            <w:proofErr w:type="spellStart"/>
            <w:r w:rsidR="002E53DD"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 w:rsidR="002E53DD"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  <w:r w:rsidR="002E53DD">
              <w:rPr>
                <w:rFonts w:ascii="돋움" w:eastAsia="돋움" w:hAnsi="돋움" w:hint="eastAsia"/>
                <w:color w:val="000000" w:themeColor="text1"/>
                <w:szCs w:val="20"/>
              </w:rPr>
              <w:t>를 보여준다.</w:t>
            </w:r>
          </w:p>
        </w:tc>
      </w:tr>
      <w:tr w:rsidR="001445EF" w:rsidRPr="00D54A11" w:rsidTr="001445EF">
        <w:trPr>
          <w:trHeight w:val="372"/>
        </w:trPr>
        <w:tc>
          <w:tcPr>
            <w:tcW w:w="923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8</w:t>
            </w:r>
          </w:p>
        </w:tc>
        <w:tc>
          <w:tcPr>
            <w:tcW w:w="1446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1389" w:type="dxa"/>
          </w:tcPr>
          <w:p w:rsidR="001445EF" w:rsidRPr="00137A89" w:rsidRDefault="001445EF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C009</w:t>
            </w:r>
          </w:p>
        </w:tc>
        <w:tc>
          <w:tcPr>
            <w:tcW w:w="4727" w:type="dxa"/>
          </w:tcPr>
          <w:p w:rsidR="001445EF" w:rsidRPr="00137A89" w:rsidRDefault="001445EF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등록한다.</w:t>
            </w:r>
          </w:p>
        </w:tc>
      </w:tr>
      <w:tr w:rsidR="001445EF" w:rsidRPr="00D54A11" w:rsidTr="001445EF">
        <w:trPr>
          <w:trHeight w:val="372"/>
        </w:trPr>
        <w:tc>
          <w:tcPr>
            <w:tcW w:w="923" w:type="dxa"/>
          </w:tcPr>
          <w:p w:rsidR="001445EF" w:rsidRPr="001445EF" w:rsidRDefault="001445EF" w:rsidP="001445EF">
            <w:pPr>
              <w:jc w:val="center"/>
              <w:rPr>
                <w:rFonts w:ascii="돋움" w:eastAsia="돋움" w:hAnsi="돋움"/>
                <w:b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9</w:t>
            </w:r>
          </w:p>
        </w:tc>
        <w:tc>
          <w:tcPr>
            <w:tcW w:w="1446" w:type="dxa"/>
          </w:tcPr>
          <w:p w:rsidR="001445EF" w:rsidRPr="00137A89" w:rsidRDefault="001445EF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1445EF" w:rsidRPr="00137A89" w:rsidRDefault="001445EF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C010</w:t>
            </w:r>
          </w:p>
        </w:tc>
        <w:tc>
          <w:tcPr>
            <w:tcW w:w="4727" w:type="dxa"/>
          </w:tcPr>
          <w:p w:rsidR="001445EF" w:rsidRPr="00137A89" w:rsidRDefault="001445EF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의 내용을 수정한다.</w:t>
            </w:r>
          </w:p>
        </w:tc>
      </w:tr>
      <w:tr w:rsidR="00A93536" w:rsidRPr="00A93536" w:rsidTr="001445EF">
        <w:trPr>
          <w:trHeight w:val="372"/>
        </w:trPr>
        <w:tc>
          <w:tcPr>
            <w:tcW w:w="923" w:type="dxa"/>
          </w:tcPr>
          <w:p w:rsidR="00A93536" w:rsidRDefault="00A93536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 w:rsidR="00032FD5">
              <w:rPr>
                <w:rFonts w:ascii="돋움" w:eastAsia="돋움" w:hAnsi="돋움"/>
                <w:color w:val="000000" w:themeColor="text1"/>
                <w:szCs w:val="20"/>
              </w:rPr>
              <w:t>C010</w:t>
            </w:r>
          </w:p>
        </w:tc>
        <w:tc>
          <w:tcPr>
            <w:tcW w:w="1446" w:type="dxa"/>
          </w:tcPr>
          <w:p w:rsidR="00A93536" w:rsidRPr="00137A89" w:rsidRDefault="00032FD5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세부사항</w:t>
            </w:r>
          </w:p>
        </w:tc>
        <w:tc>
          <w:tcPr>
            <w:tcW w:w="1389" w:type="dxa"/>
          </w:tcPr>
          <w:p w:rsidR="00A93536" w:rsidRDefault="00032FD5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UC012</w:t>
            </w:r>
          </w:p>
        </w:tc>
        <w:tc>
          <w:tcPr>
            <w:tcW w:w="4727" w:type="dxa"/>
          </w:tcPr>
          <w:p w:rsidR="00A93536" w:rsidRDefault="00032FD5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List에서 각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항목을 선택하여 세부상항을 보여준다.</w:t>
            </w:r>
          </w:p>
        </w:tc>
      </w:tr>
      <w:tr w:rsidR="00032FD5" w:rsidRPr="00A93536" w:rsidTr="001445EF">
        <w:trPr>
          <w:trHeight w:val="372"/>
        </w:trPr>
        <w:tc>
          <w:tcPr>
            <w:tcW w:w="923" w:type="dxa"/>
          </w:tcPr>
          <w:p w:rsidR="00032FD5" w:rsidRDefault="00032FD5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SC011</w:t>
            </w:r>
          </w:p>
        </w:tc>
        <w:tc>
          <w:tcPr>
            <w:tcW w:w="1446" w:type="dxa"/>
          </w:tcPr>
          <w:p w:rsidR="00032FD5" w:rsidRDefault="00032FD5" w:rsidP="001445E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032FD5" w:rsidRDefault="00032FD5" w:rsidP="001445E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032FD5" w:rsidRDefault="00032FD5" w:rsidP="001445E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032FD5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A237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E7254" w:rsidRDefault="000E7254" w:rsidP="00342162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:rsidR="000E7254" w:rsidRPr="00BA2195" w:rsidRDefault="000E7254" w:rsidP="00342162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</w:p>
        </w:tc>
      </w:tr>
      <w:tr w:rsidR="000578B6" w:rsidRPr="000E7254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디자인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직관적이고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11"/>
      <w:footerReference w:type="even" r:id="rId12"/>
      <w:footerReference w:type="default" r:id="rId1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9F" w:rsidRDefault="00EB109F">
      <w:r>
        <w:separator/>
      </w:r>
    </w:p>
    <w:p w:rsidR="00EB109F" w:rsidRDefault="00EB109F"/>
    <w:p w:rsidR="00EB109F" w:rsidRDefault="00EB109F"/>
    <w:p w:rsidR="00EB109F" w:rsidRDefault="00EB109F"/>
  </w:endnote>
  <w:endnote w:type="continuationSeparator" w:id="0">
    <w:p w:rsidR="00EB109F" w:rsidRDefault="00EB109F">
      <w:r>
        <w:continuationSeparator/>
      </w:r>
    </w:p>
    <w:p w:rsidR="00EB109F" w:rsidRDefault="00EB109F"/>
    <w:p w:rsidR="00EB109F" w:rsidRDefault="00EB109F"/>
    <w:p w:rsidR="00EB109F" w:rsidRDefault="00EB1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EEA" w:rsidRDefault="006D1EE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D1EEA" w:rsidRDefault="006D1EEA"/>
  <w:p w:rsidR="006D1EEA" w:rsidRDefault="006D1EEA"/>
  <w:p w:rsidR="006D1EEA" w:rsidRDefault="006D1EEA"/>
  <w:p w:rsidR="006D1EEA" w:rsidRDefault="006D1EE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EEA" w:rsidRDefault="006D1EE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A86E7C">
      <w:rPr>
        <w:noProof/>
      </w:rPr>
      <w:t>- 19 -</w:t>
    </w:r>
    <w:r>
      <w:fldChar w:fldCharType="end"/>
    </w:r>
  </w:p>
  <w:p w:rsidR="006D1EEA" w:rsidRDefault="006D1EEA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9F" w:rsidRDefault="00EB109F">
      <w:r>
        <w:separator/>
      </w:r>
    </w:p>
    <w:p w:rsidR="00EB109F" w:rsidRDefault="00EB109F"/>
    <w:p w:rsidR="00EB109F" w:rsidRDefault="00EB109F"/>
    <w:p w:rsidR="00EB109F" w:rsidRDefault="00EB109F"/>
  </w:footnote>
  <w:footnote w:type="continuationSeparator" w:id="0">
    <w:p w:rsidR="00EB109F" w:rsidRDefault="00EB109F">
      <w:r>
        <w:continuationSeparator/>
      </w:r>
    </w:p>
    <w:p w:rsidR="00EB109F" w:rsidRDefault="00EB109F"/>
    <w:p w:rsidR="00EB109F" w:rsidRDefault="00EB109F"/>
    <w:p w:rsidR="00EB109F" w:rsidRDefault="00EB10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6D1EE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6D1EEA" w:rsidRPr="00D54A11" w:rsidRDefault="006D1EE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6D1EEA" w:rsidRPr="00D54A11" w:rsidRDefault="006D1EEA" w:rsidP="007F1D8E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6D1EEA" w:rsidRPr="00D54A11" w:rsidRDefault="006D1EE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6D1EEA" w:rsidRPr="00DA2377" w:rsidRDefault="006D1EEA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</w:p>
      </w:tc>
    </w:tr>
    <w:tr w:rsidR="006D1EE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6D1EEA" w:rsidRPr="00D54A11" w:rsidRDefault="006D1EE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6D1EEA" w:rsidRPr="00D54A11" w:rsidRDefault="006D1EEA" w:rsidP="00DA237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6D1EEA" w:rsidRPr="00D54A11" w:rsidRDefault="006D1EE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6D1EEA" w:rsidRPr="00D54A11" w:rsidRDefault="006D1EE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2.0</w:t>
          </w:r>
        </w:p>
      </w:tc>
    </w:tr>
  </w:tbl>
  <w:p w:rsidR="006D1EEA" w:rsidRPr="00EF53CF" w:rsidRDefault="006D1EEA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2E74635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2FD5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254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00AA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A89"/>
    <w:rsid w:val="00137C50"/>
    <w:rsid w:val="00137DCF"/>
    <w:rsid w:val="0014065E"/>
    <w:rsid w:val="00140B86"/>
    <w:rsid w:val="00142063"/>
    <w:rsid w:val="001428D0"/>
    <w:rsid w:val="00142F05"/>
    <w:rsid w:val="001435D4"/>
    <w:rsid w:val="001445EF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8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4FF3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53DD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0106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4B9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B76B5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1EE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490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5E86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4FF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90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A5A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30A1"/>
    <w:rsid w:val="00A04558"/>
    <w:rsid w:val="00A052AA"/>
    <w:rsid w:val="00A055B7"/>
    <w:rsid w:val="00A0581B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6E7C"/>
    <w:rsid w:val="00A878FC"/>
    <w:rsid w:val="00A90A75"/>
    <w:rsid w:val="00A91061"/>
    <w:rsid w:val="00A9164D"/>
    <w:rsid w:val="00A9185D"/>
    <w:rsid w:val="00A91FCC"/>
    <w:rsid w:val="00A93400"/>
    <w:rsid w:val="00A93536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868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4A8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F83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1EB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C09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17B07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57DAE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377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5C1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4AC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109F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9124F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CFFB7-BBB9-4BE8-9A50-5F78EE62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84</TotalTime>
  <Pages>20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9315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22</cp:revision>
  <cp:lastPrinted>2008-01-26T04:17:00Z</cp:lastPrinted>
  <dcterms:created xsi:type="dcterms:W3CDTF">2017-11-10T04:10:00Z</dcterms:created>
  <dcterms:modified xsi:type="dcterms:W3CDTF">2017-12-02T08:55:00Z</dcterms:modified>
</cp:coreProperties>
</file>